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25" w:rsidRPr="00DD5220" w:rsidRDefault="00232F25" w:rsidP="00686968">
      <w:pPr>
        <w:pStyle w:val="NoSpacing"/>
        <w:jc w:val="center"/>
        <w:rPr>
          <w:rFonts w:ascii="Times New Roman" w:hAnsi="Times New Roman"/>
          <w:b/>
          <w:sz w:val="28"/>
        </w:rPr>
      </w:pPr>
      <w:r w:rsidRPr="00DD5220">
        <w:rPr>
          <w:rFonts w:ascii="Times New Roman" w:hAnsi="Times New Roman"/>
          <w:b/>
          <w:sz w:val="28"/>
        </w:rPr>
        <w:t>UNIVERSIDADE ESTADUAL DE MARINGÁ – UEM</w:t>
      </w:r>
    </w:p>
    <w:p w:rsidR="00232F25" w:rsidRPr="00DD5220" w:rsidRDefault="00232F25" w:rsidP="00686968">
      <w:pPr>
        <w:pStyle w:val="NoSpacing"/>
        <w:jc w:val="center"/>
        <w:rPr>
          <w:rFonts w:ascii="Times New Roman" w:hAnsi="Times New Roman"/>
          <w:b/>
          <w:sz w:val="28"/>
        </w:rPr>
      </w:pPr>
      <w:r w:rsidRPr="00DD5220">
        <w:rPr>
          <w:rFonts w:ascii="Times New Roman" w:hAnsi="Times New Roman"/>
          <w:b/>
          <w:sz w:val="28"/>
        </w:rPr>
        <w:t>CENTRO DE TECNOLOGIA</w:t>
      </w:r>
    </w:p>
    <w:p w:rsidR="00232F25" w:rsidRPr="00DD5220" w:rsidRDefault="00232F25" w:rsidP="00686968">
      <w:pPr>
        <w:pStyle w:val="NoSpacing"/>
        <w:jc w:val="center"/>
        <w:rPr>
          <w:rFonts w:ascii="Times New Roman" w:hAnsi="Times New Roman"/>
          <w:b/>
          <w:sz w:val="28"/>
        </w:rPr>
      </w:pPr>
      <w:r w:rsidRPr="00DD5220">
        <w:rPr>
          <w:rFonts w:ascii="Times New Roman" w:hAnsi="Times New Roman"/>
          <w:b/>
          <w:sz w:val="28"/>
        </w:rPr>
        <w:t>DEPARTAMENTO DE INFORMÁTICA</w:t>
      </w:r>
    </w:p>
    <w:p w:rsidR="00232F25" w:rsidRPr="00DD5220" w:rsidRDefault="00232F25" w:rsidP="00686968">
      <w:pPr>
        <w:pStyle w:val="NoSpacing"/>
        <w:jc w:val="center"/>
        <w:rPr>
          <w:rFonts w:ascii="Times New Roman" w:hAnsi="Times New Roman"/>
          <w:b/>
          <w:sz w:val="28"/>
        </w:rPr>
      </w:pPr>
    </w:p>
    <w:p w:rsidR="00232F25" w:rsidRPr="00DD5220" w:rsidRDefault="00232F25" w:rsidP="00686968">
      <w:pPr>
        <w:pStyle w:val="NoSpacing"/>
        <w:jc w:val="both"/>
        <w:rPr>
          <w:rFonts w:ascii="Times New Roman" w:hAnsi="Times New Roman"/>
          <w:sz w:val="20"/>
        </w:rPr>
      </w:pPr>
      <w:r w:rsidRPr="00DD5220">
        <w:rPr>
          <w:rFonts w:ascii="Times New Roman" w:hAnsi="Times New Roman"/>
          <w:sz w:val="20"/>
        </w:rPr>
        <w:t>Disciplina: BANCO DE DADOS I</w:t>
      </w:r>
    </w:p>
    <w:p w:rsidR="00232F25" w:rsidRPr="00DD5220" w:rsidRDefault="00232F25" w:rsidP="00686968">
      <w:pPr>
        <w:pStyle w:val="NoSpacing"/>
        <w:jc w:val="both"/>
        <w:rPr>
          <w:rFonts w:ascii="Times New Roman" w:hAnsi="Times New Roman"/>
          <w:sz w:val="20"/>
        </w:rPr>
      </w:pPr>
      <w:r w:rsidRPr="00DD5220">
        <w:rPr>
          <w:rFonts w:ascii="Times New Roman" w:hAnsi="Times New Roman"/>
          <w:sz w:val="20"/>
        </w:rPr>
        <w:t>Professor: DRª MARIA MADALENA</w:t>
      </w:r>
    </w:p>
    <w:p w:rsidR="00232F25" w:rsidRPr="00DD5220" w:rsidRDefault="00232F25" w:rsidP="00686968">
      <w:pPr>
        <w:jc w:val="both"/>
        <w:rPr>
          <w:rFonts w:ascii="Times New Roman" w:hAnsi="Times New Roman"/>
        </w:rPr>
      </w:pPr>
    </w:p>
    <w:p w:rsidR="00232F25" w:rsidRPr="00DD5220" w:rsidRDefault="00232F25" w:rsidP="00686968">
      <w:pPr>
        <w:rPr>
          <w:rFonts w:ascii="Times New Roman" w:hAnsi="Times New Roman"/>
        </w:rPr>
      </w:pPr>
    </w:p>
    <w:p w:rsidR="00232F25" w:rsidRPr="00DD5220" w:rsidRDefault="00232F25" w:rsidP="00686968">
      <w:pPr>
        <w:jc w:val="center"/>
        <w:rPr>
          <w:rFonts w:ascii="Times New Roman" w:hAnsi="Times New Roman"/>
          <w:b/>
          <w:sz w:val="36"/>
        </w:rPr>
      </w:pPr>
      <w:r w:rsidRPr="00DD5220">
        <w:rPr>
          <w:rFonts w:ascii="Times New Roman" w:hAnsi="Times New Roman"/>
          <w:b/>
          <w:sz w:val="36"/>
        </w:rPr>
        <w:t>BANCO DE DADOS I</w:t>
      </w:r>
    </w:p>
    <w:p w:rsidR="00232F25" w:rsidRPr="00DD5220" w:rsidRDefault="00232F25" w:rsidP="00686968">
      <w:pPr>
        <w:jc w:val="center"/>
        <w:rPr>
          <w:rFonts w:ascii="Times New Roman" w:hAnsi="Times New Roman"/>
          <w:b/>
          <w:sz w:val="36"/>
        </w:rPr>
      </w:pPr>
      <w:r w:rsidRPr="00DD5220">
        <w:rPr>
          <w:rFonts w:ascii="Times New Roman" w:hAnsi="Times New Roman"/>
          <w:b/>
          <w:sz w:val="44"/>
          <w:u w:val="single"/>
        </w:rPr>
        <w:t>MODELO DE DADOS</w:t>
      </w:r>
      <w:r w:rsidRPr="00DD5220">
        <w:rPr>
          <w:rFonts w:ascii="Times New Roman" w:hAnsi="Times New Roman"/>
          <w:b/>
          <w:sz w:val="44"/>
        </w:rPr>
        <w:br/>
        <w:t>SISTEMA PARA PLANEJAMENTO E CONTROLE DE PRODUÇÃO – SPCP</w:t>
      </w:r>
      <w:r w:rsidRPr="00DD5220">
        <w:rPr>
          <w:rFonts w:ascii="Times New Roman" w:hAnsi="Times New Roman"/>
          <w:b/>
          <w:sz w:val="44"/>
        </w:rPr>
        <w:br/>
      </w:r>
      <w:r w:rsidRPr="00DD5220">
        <w:rPr>
          <w:rFonts w:ascii="Times New Roman" w:hAnsi="Times New Roman"/>
          <w:b/>
          <w:sz w:val="28"/>
        </w:rPr>
        <w:t>VERSÃO 1.0</w:t>
      </w:r>
    </w:p>
    <w:p w:rsidR="00232F25" w:rsidRPr="00DD5220" w:rsidRDefault="00232F25" w:rsidP="00686968">
      <w:pPr>
        <w:rPr>
          <w:rFonts w:ascii="Times New Roman" w:hAnsi="Times New Roman"/>
        </w:rPr>
      </w:pPr>
    </w:p>
    <w:p w:rsidR="00232F25" w:rsidRPr="00DD5220" w:rsidRDefault="00232F25" w:rsidP="00686968">
      <w:pPr>
        <w:rPr>
          <w:rFonts w:ascii="Times New Roman" w:hAnsi="Times New Roman"/>
        </w:rPr>
      </w:pPr>
      <w:r w:rsidRPr="00DD5220">
        <w:rPr>
          <w:rFonts w:ascii="Times New Roman" w:hAnsi="Times New Roman"/>
        </w:rPr>
        <w:t>EQUIPE:</w:t>
      </w:r>
    </w:p>
    <w:p w:rsidR="00232F25" w:rsidRPr="00DD5220" w:rsidRDefault="00232F25" w:rsidP="002C4659">
      <w:pPr>
        <w:pStyle w:val="NoSpacing"/>
        <w:ind w:left="708"/>
        <w:jc w:val="both"/>
        <w:rPr>
          <w:rFonts w:ascii="Times New Roman" w:hAnsi="Times New Roman"/>
          <w:sz w:val="22"/>
        </w:rPr>
      </w:pPr>
      <w:r w:rsidRPr="00DD5220">
        <w:rPr>
          <w:rFonts w:ascii="Times New Roman" w:hAnsi="Times New Roman"/>
          <w:sz w:val="22"/>
        </w:rPr>
        <w:t xml:space="preserve">DANILO EGEA </w:t>
      </w:r>
      <w:r w:rsidRPr="00DD5220">
        <w:rPr>
          <w:rFonts w:ascii="Times New Roman" w:hAnsi="Times New Roman"/>
          <w:sz w:val="22"/>
          <w:szCs w:val="22"/>
        </w:rPr>
        <w:t>GONDOLFO (60806)</w:t>
      </w:r>
    </w:p>
    <w:p w:rsidR="00232F25" w:rsidRPr="00DD5220" w:rsidRDefault="00232F25" w:rsidP="002C4659">
      <w:pPr>
        <w:pStyle w:val="NoSpacing"/>
        <w:ind w:left="708"/>
        <w:jc w:val="both"/>
        <w:rPr>
          <w:rFonts w:ascii="Times New Roman" w:hAnsi="Times New Roman"/>
          <w:sz w:val="22"/>
        </w:rPr>
      </w:pPr>
      <w:r w:rsidRPr="00DD5220">
        <w:rPr>
          <w:rFonts w:ascii="Times New Roman" w:hAnsi="Times New Roman"/>
          <w:sz w:val="22"/>
        </w:rPr>
        <w:t>FLÁVIO SIDNEI BAIA (61311)</w:t>
      </w:r>
    </w:p>
    <w:p w:rsidR="00232F25" w:rsidRPr="00DD5220" w:rsidRDefault="00232F25" w:rsidP="002C4659">
      <w:pPr>
        <w:pStyle w:val="NoSpacing"/>
        <w:ind w:left="708"/>
        <w:jc w:val="both"/>
        <w:rPr>
          <w:rFonts w:ascii="Times New Roman" w:hAnsi="Times New Roman"/>
          <w:sz w:val="22"/>
        </w:rPr>
      </w:pPr>
      <w:r w:rsidRPr="00DD5220">
        <w:rPr>
          <w:rFonts w:ascii="Times New Roman" w:hAnsi="Times New Roman"/>
          <w:sz w:val="22"/>
        </w:rPr>
        <w:t>FÁBIO VIEIRA CRISTOVÃO (61014)</w:t>
      </w:r>
    </w:p>
    <w:p w:rsidR="00232F25" w:rsidRDefault="00232F25" w:rsidP="00CB3DF6">
      <w:pPr>
        <w:jc w:val="center"/>
        <w:rPr>
          <w:rFonts w:ascii="Times New Roman" w:hAnsi="Times New Roman"/>
          <w:sz w:val="24"/>
        </w:rPr>
      </w:pPr>
    </w:p>
    <w:p w:rsidR="00232F25" w:rsidRPr="00D34A94" w:rsidRDefault="00232F25" w:rsidP="00D34A9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Maringá, Dezembro de 2011</w:t>
      </w:r>
    </w:p>
    <w:p w:rsidR="00232F25" w:rsidRDefault="00232F25" w:rsidP="00220E7A">
      <w:pPr>
        <w:pStyle w:val="NoSpacing"/>
        <w:ind w:left="708"/>
        <w:jc w:val="both"/>
      </w:pPr>
      <w:r>
        <w:object w:dxaOrig="14975" w:dyaOrig="9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6.75pt;height:424.5pt" o:ole="">
            <v:imagedata r:id="rId7" o:title=""/>
          </v:shape>
          <o:OLEObject Type="Embed" ProgID="Visio.Drawing.11" ShapeID="_x0000_i1025" DrawAspect="Content" ObjectID="_1413093096" r:id="rId8"/>
        </w:object>
      </w:r>
    </w:p>
    <w:p w:rsidR="00232F25" w:rsidRDefault="00232F25" w:rsidP="00220E7A">
      <w:pPr>
        <w:pStyle w:val="NoSpacing"/>
        <w:ind w:left="708"/>
        <w:jc w:val="both"/>
        <w:rPr>
          <w:u w:val="single"/>
        </w:rPr>
        <w:sectPr w:rsidR="00232F25" w:rsidSect="0019778F">
          <w:headerReference w:type="default" r:id="rId9"/>
          <w:footerReference w:type="default" r:id="rId10"/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32F25" w:rsidRDefault="00232F25" w:rsidP="0086100A">
      <w:pPr>
        <w:pStyle w:val="NoSpacing"/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Documentação gerada pela ferramenta ORACLE SQL DEVELOPER</w:t>
      </w:r>
    </w:p>
    <w:p w:rsidR="00232F25" w:rsidRDefault="00232F25" w:rsidP="0086100A">
      <w:pPr>
        <w:pStyle w:val="NoSpacing"/>
        <w:ind w:left="720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CLIENTE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768"/>
        <w:gridCol w:w="1852"/>
        <w:gridCol w:w="1247"/>
        <w:gridCol w:w="1777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ID_CLIENTE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NOME_CLIENTE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CNPJ_CPF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'00.000.000/0000-00'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ENDERECO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CIDADE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UF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VARCHAR2(5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CEP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COMPRAS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797"/>
        <w:gridCol w:w="1765"/>
        <w:gridCol w:w="1247"/>
        <w:gridCol w:w="1770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ID_COMPRA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DATA_COMPRA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CURRENT_DATE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ID_FORNECEDOR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STATUS_COMPRA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'PENDENTTE'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ID_PEDIDO_COMPRA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CUSTOS_INDIRETOS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2019"/>
        <w:gridCol w:w="1483"/>
        <w:gridCol w:w="1247"/>
        <w:gridCol w:w="1904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ID_CUSTOS_INDIRETOS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ID_CUSTOS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DT_ENTRADA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CURRENT_TIMESTAMP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ID_ITEM_INDIRETO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CUSTOS_MATERIAL_DIRETO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914"/>
        <w:gridCol w:w="1588"/>
        <w:gridCol w:w="1247"/>
        <w:gridCol w:w="1904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ID_MATERIAL_DIRETO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ID_CUSTOS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DT_ENTRADA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CURRENT_TIMESTAMP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CUSTOS_PRODUCAO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768"/>
        <w:gridCol w:w="1852"/>
        <w:gridCol w:w="1247"/>
        <w:gridCol w:w="1770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ID_CUSTOS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ID_OP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DATA_CUSTOS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CURRENT_DATE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VARCHAR2(300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FICHA_PRODUTO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768"/>
        <w:gridCol w:w="1852"/>
        <w:gridCol w:w="1247"/>
        <w:gridCol w:w="1770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ID_FICHA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ID_PRODUTO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DESCRICAO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VARCHAR2(200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FORNECEDOR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790"/>
        <w:gridCol w:w="1839"/>
        <w:gridCol w:w="1247"/>
        <w:gridCol w:w="1777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ID_FORNECEDOR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NOME_FORNECEDOR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CNPJ_CPF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'00.000.000/0000-00'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ENDERECO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CIDADE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UF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VARCHAR2(5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CEP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GRUPO_ITEM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807"/>
        <w:gridCol w:w="1829"/>
        <w:gridCol w:w="1247"/>
        <w:gridCol w:w="1770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ID_GRUPO_ITEM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DESCR_GRUPO_ITEM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ITEM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768"/>
        <w:gridCol w:w="1852"/>
        <w:gridCol w:w="1247"/>
        <w:gridCol w:w="1770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ID_GRUPO_ITEM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DESCR_ITEM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ITEM_ORDEM_PRODUCAO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768"/>
        <w:gridCol w:w="1852"/>
        <w:gridCol w:w="1247"/>
        <w:gridCol w:w="1770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ID_OP_ITEM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ID_OP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STATUS_ITEM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'ABERTO'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VARCHAR2(200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LOTE_PRODUCAO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768"/>
        <w:gridCol w:w="1852"/>
        <w:gridCol w:w="1247"/>
        <w:gridCol w:w="1770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ID_LOTE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DATA_LOTE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CURRENT_DATE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STATUS_LOTE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'ABERTO'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VARCHAR2(200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MATERIAL SECUNDÁRIO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2265"/>
        <w:gridCol w:w="1357"/>
        <w:gridCol w:w="1223"/>
        <w:gridCol w:w="1864"/>
        <w:gridCol w:w="1416"/>
        <w:gridCol w:w="1329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ID_MATERIAL_SECUNDARIO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ID_CUSTOS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DT_ENTRADA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CURRENT_TIMESTAMP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ORDEM_PRODUCAO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768"/>
        <w:gridCol w:w="1852"/>
        <w:gridCol w:w="1247"/>
        <w:gridCol w:w="1770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ID_OP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DATA_OP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CURRENT_DATE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STATUS_OP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'ABERTO'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ID_LOTE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VARCHAR2(200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OUTROS_CUSTOS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813"/>
        <w:gridCol w:w="1689"/>
        <w:gridCol w:w="1247"/>
        <w:gridCol w:w="1904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ID_OUTROS_CUSTOS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ID_CUSTOS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DT_ENTRADA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CURRENT_TIMESTAMP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ID_ITEM_INDIRETO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PEDIDO_COMPRA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797"/>
        <w:gridCol w:w="1765"/>
        <w:gridCol w:w="1247"/>
        <w:gridCol w:w="1770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ID_PEDIDO_COMPRA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DATA_PEDIDO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CURRENT_DATE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TIPO_PEDIDO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STATUS_PEDIDO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'PENDENTE'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PEDIDO_COMPRA_ITEM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2251"/>
        <w:gridCol w:w="1385"/>
        <w:gridCol w:w="1247"/>
        <w:gridCol w:w="1770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ID_PEDIDO_COMPRA_ITEM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ID_PEDIDO_COMPRA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PEDIDO_ITEM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768"/>
        <w:gridCol w:w="1852"/>
        <w:gridCol w:w="1247"/>
        <w:gridCol w:w="1770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ID_PEDIDO_ITEM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ID_ITEM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QTDE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NUMBER(11,4)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PEDIDO_VENDA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768"/>
        <w:gridCol w:w="1765"/>
        <w:gridCol w:w="1247"/>
        <w:gridCol w:w="1770"/>
        <w:gridCol w:w="1445"/>
        <w:gridCol w:w="1356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ID_CLIENTE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DATA_PEDIDO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CURRENT_DATE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TIPO_PEDIDO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STATUS_PEDIDO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 xml:space="preserve">'PENDENTE'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TABELA TIPOS_CUSTOS_INDIRETOS</w:t>
      </w: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2353"/>
        <w:gridCol w:w="1365"/>
        <w:gridCol w:w="1230"/>
        <w:gridCol w:w="1744"/>
        <w:gridCol w:w="1425"/>
        <w:gridCol w:w="1337"/>
      </w:tblGrid>
      <w:tr w:rsidR="00232F25" w:rsidRPr="00543746" w:rsidTr="000C066A"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COLUMN_NAME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DATA_TYPE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NULLABLE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DATA_DEFAULT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COLUMN_ID</w:t>
            </w:r>
          </w:p>
        </w:tc>
        <w:tc>
          <w:tcPr>
            <w:tcW w:w="0" w:type="auto"/>
            <w:shd w:val="clear" w:color="auto" w:fill="CFE0F1"/>
            <w:noWrap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</w:pPr>
            <w:r w:rsidRPr="000C066A">
              <w:rPr>
                <w:rFonts w:ascii="Tahoma" w:hAnsi="Tahoma" w:cs="Tahoma"/>
                <w:b/>
                <w:bCs/>
                <w:color w:val="2B7C92"/>
                <w:spacing w:val="15"/>
                <w:sz w:val="17"/>
                <w:szCs w:val="17"/>
                <w:u w:val="single"/>
              </w:rPr>
              <w:t>COMMENTS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ID_ITEM_INDIRETO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  <w:tr w:rsidR="00232F25" w:rsidRPr="00543746" w:rsidTr="000C066A"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DESCRIÇÃO_ITEM_INDIRETO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VARCHAR2(100 BYTE)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2F2F5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</w:tcPr>
          <w:p w:rsidR="00232F25" w:rsidRPr="000C066A" w:rsidRDefault="00232F25" w:rsidP="000C066A">
            <w:pPr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0C066A">
              <w:rPr>
                <w:rFonts w:ascii="Tahoma" w:hAnsi="Tahoma" w:cs="Tahoma"/>
                <w:color w:val="000000"/>
                <w:sz w:val="16"/>
                <w:szCs w:val="16"/>
              </w:rPr>
              <w:t>null</w:t>
            </w:r>
          </w:p>
        </w:tc>
      </w:tr>
    </w:tbl>
    <w:p w:rsidR="00232F25" w:rsidRDefault="00232F25" w:rsidP="000C066A">
      <w:pPr>
        <w:pStyle w:val="NoSpacing"/>
        <w:jc w:val="both"/>
        <w:rPr>
          <w:rFonts w:ascii="Times New Roman" w:hAnsi="Times New Roman"/>
          <w:b/>
        </w:rPr>
      </w:pPr>
    </w:p>
    <w:p w:rsidR="00232F25" w:rsidRPr="0039050B" w:rsidRDefault="00232F25" w:rsidP="001C1300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</w:rPr>
      </w:pPr>
      <w:r w:rsidRPr="0039050B">
        <w:rPr>
          <w:rFonts w:ascii="Times New Roman" w:hAnsi="Times New Roman"/>
          <w:b/>
        </w:rPr>
        <w:t>DDL das TABELAS E OBJETOS DE DADOS</w:t>
      </w:r>
    </w:p>
    <w:p w:rsidR="00232F25" w:rsidRDefault="00232F25" w:rsidP="001C1300">
      <w:pPr>
        <w:pStyle w:val="NoSpacing"/>
        <w:ind w:left="720"/>
        <w:jc w:val="both"/>
        <w:rPr>
          <w:rFonts w:ascii="Times New Roman" w:hAnsi="Times New Roman"/>
        </w:rPr>
      </w:pPr>
    </w:p>
    <w:p w:rsidR="00232F25" w:rsidRPr="0039050B" w:rsidRDefault="00232F25" w:rsidP="001C1300">
      <w:pPr>
        <w:pStyle w:val="NoSpacing"/>
        <w:ind w:left="720"/>
        <w:jc w:val="both"/>
        <w:rPr>
          <w:rFonts w:ascii="Times New Roman" w:hAnsi="Times New Roman"/>
        </w:rPr>
      </w:pPr>
      <w:r w:rsidRPr="0039050B">
        <w:rPr>
          <w:rFonts w:ascii="Times New Roman" w:hAnsi="Times New Roman"/>
        </w:rPr>
        <w:t xml:space="preserve">Os scripts de DDL seguintes foram utilizados para a geração de tabelas, chaves primárias e chaves estrangeiras. </w:t>
      </w:r>
    </w:p>
    <w:p w:rsidR="00232F25" w:rsidRDefault="00232F25" w:rsidP="001C1300">
      <w:pPr>
        <w:pStyle w:val="NoSpacing"/>
        <w:ind w:left="720"/>
        <w:jc w:val="both"/>
      </w:pPr>
    </w:p>
    <w:p w:rsidR="00232F25" w:rsidRPr="000C39A5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--CRIANDO A TABELA GRUPO ITEM</w:t>
      </w:r>
    </w:p>
    <w:p w:rsidR="00232F2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CF3FC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>CREATE TABLE GRUPO_ITEM (</w:t>
      </w:r>
    </w:p>
    <w:p w:rsidR="00232F25" w:rsidRPr="00D34A94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ID_GRUPO_ITEM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CF3FC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>DESCR_GRUPO_ITEM VARCHAR(100)</w:t>
      </w:r>
    </w:p>
    <w:p w:rsidR="00232F25" w:rsidRPr="00CF3FC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>);</w:t>
      </w:r>
    </w:p>
    <w:p w:rsidR="00232F25" w:rsidRPr="00CF3FC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>COMMIT;</w:t>
      </w:r>
    </w:p>
    <w:p w:rsidR="00232F25" w:rsidRPr="00CF3FC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0C39A5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--CRIANDO A TABELA ITEM (DE ESTOQUES)</w:t>
      </w:r>
    </w:p>
    <w:p w:rsidR="00232F2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D34A94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TABLE ITEM (</w:t>
      </w:r>
    </w:p>
    <w:p w:rsidR="00232F25" w:rsidRPr="00D34A94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ID_ITEM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D34A94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ID_GRUPO_ITEM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CF3FC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>DESCR_ITEM VARCHAR(100));</w:t>
      </w:r>
    </w:p>
    <w:p w:rsidR="00232F25" w:rsidRPr="00CF3FC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>COMMIT;</w:t>
      </w:r>
    </w:p>
    <w:p w:rsidR="00232F25" w:rsidRPr="00CF3FC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0C39A5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 xml:space="preserve">--CRIANDO A CONSTRAINT (CHAVE ESTRANGEIRA) NA TABELA ITEM </w:t>
      </w:r>
    </w:p>
    <w:p w:rsidR="00232F25" w:rsidRPr="000C39A5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--OBRIGANDO A EXISTÊNCIA DE UM GRUPO DE ITENS VÁLIDO PARA A INCLUSÃO</w:t>
      </w:r>
    </w:p>
    <w:p w:rsidR="00232F25" w:rsidRPr="000C39A5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--DE UM ÍTEM.</w:t>
      </w:r>
    </w:p>
    <w:p w:rsidR="00232F2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CF3FC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 xml:space="preserve">ALTER TABLE ITEM ADD </w:t>
      </w:r>
    </w:p>
    <w:p w:rsidR="00232F25" w:rsidRPr="00D34A94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CF3FC5">
        <w:rPr>
          <w:rFonts w:ascii="Courier New" w:hAnsi="Courier New" w:cs="Courier New"/>
          <w:sz w:val="16"/>
        </w:rPr>
        <w:t xml:space="preserve">      </w:t>
      </w:r>
      <w:r w:rsidRPr="00D34A94">
        <w:rPr>
          <w:rFonts w:ascii="Courier New" w:hAnsi="Courier New" w:cs="Courier New"/>
          <w:sz w:val="16"/>
          <w:lang w:val="en-US"/>
        </w:rPr>
        <w:t>CONSTRAINT FK_ID_GRUPO_ITEM</w:t>
      </w:r>
    </w:p>
    <w:p w:rsidR="00232F25" w:rsidRPr="00D34A94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FOREIGN    KEY (ID_GRUPO_ITEM)</w:t>
      </w:r>
    </w:p>
    <w:p w:rsidR="00232F25" w:rsidRPr="00CF3FC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</w:t>
      </w:r>
      <w:r w:rsidRPr="00CF3FC5">
        <w:rPr>
          <w:rFonts w:ascii="Courier New" w:hAnsi="Courier New" w:cs="Courier New"/>
          <w:sz w:val="16"/>
        </w:rPr>
        <w:t>REFERENCES GRUPO_ITEM(ID_GRUPO_ITEM);</w:t>
      </w:r>
    </w:p>
    <w:p w:rsidR="00232F25" w:rsidRPr="00CF3FC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CF3FC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CF3FC5">
        <w:rPr>
          <w:rFonts w:ascii="Courier New" w:hAnsi="Courier New" w:cs="Courier New"/>
          <w:sz w:val="16"/>
        </w:rPr>
        <w:t>COMMIT;</w:t>
      </w:r>
    </w:p>
    <w:p w:rsidR="00232F25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0C39A5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--CRIAR A TABELA PEDIDO_VENDA (TABELA MESTRE)</w:t>
      </w:r>
    </w:p>
    <w:p w:rsidR="00232F25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D34A94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TABLE PEDIDO_VENDA (</w:t>
      </w:r>
    </w:p>
    <w:p w:rsidR="00232F25" w:rsidRPr="00D34A94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ID_PEDIDO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 --CHAVE PRIMÁRIA</w:t>
      </w:r>
    </w:p>
    <w:p w:rsidR="00232F25" w:rsidRPr="00D34A94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ID_CLIENTE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424BCB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</w:t>
      </w:r>
      <w:r w:rsidRPr="00424BCB">
        <w:rPr>
          <w:rFonts w:ascii="Courier New" w:hAnsi="Courier New" w:cs="Courier New"/>
          <w:sz w:val="16"/>
        </w:rPr>
        <w:t>DATA_PEDIDO DATE DEFAULT CURRENT_DATE,</w:t>
      </w:r>
    </w:p>
    <w:p w:rsidR="00232F25" w:rsidRPr="00424BCB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424BCB">
        <w:rPr>
          <w:rFonts w:ascii="Courier New" w:hAnsi="Courier New" w:cs="Courier New"/>
          <w:sz w:val="16"/>
        </w:rPr>
        <w:t xml:space="preserve">  TIPO_PEDIDO VARCHAR(50),</w:t>
      </w:r>
    </w:p>
    <w:p w:rsidR="00232F25" w:rsidRPr="00424BCB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424BCB">
        <w:rPr>
          <w:rFonts w:ascii="Courier New" w:hAnsi="Courier New" w:cs="Courier New"/>
          <w:sz w:val="16"/>
        </w:rPr>
        <w:t xml:space="preserve">  STATUS_PEDIDO VARCHAR(50) DEFAULT 'PENDENTE'</w:t>
      </w:r>
    </w:p>
    <w:p w:rsidR="00232F25" w:rsidRPr="00424BCB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424BCB">
        <w:rPr>
          <w:rFonts w:ascii="Courier New" w:hAnsi="Courier New" w:cs="Courier New"/>
          <w:sz w:val="16"/>
        </w:rPr>
        <w:t xml:space="preserve">  );</w:t>
      </w:r>
    </w:p>
    <w:p w:rsidR="00232F25" w:rsidRPr="00424BCB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424BCB">
        <w:rPr>
          <w:rFonts w:ascii="Courier New" w:hAnsi="Courier New" w:cs="Courier New"/>
          <w:sz w:val="16"/>
        </w:rPr>
        <w:t xml:space="preserve">  COMMIT;</w:t>
      </w:r>
    </w:p>
    <w:p w:rsidR="00232F25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0C39A5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--CRIANDO A CHAVE ESTRANGEIRA DO ID_CLIENTE</w:t>
      </w:r>
    </w:p>
    <w:p w:rsidR="00232F25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356A2B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ALTER TABLE PEDIDO_VENDA ADD </w:t>
      </w:r>
    </w:p>
    <w:p w:rsidR="00232F25" w:rsidRPr="00356A2B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CONSTRAINT FK_ID_CLIENTE_PEDIDO_VENDA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356A2B">
        <w:rPr>
          <w:rFonts w:ascii="Courier New" w:hAnsi="Courier New" w:cs="Courier New"/>
          <w:sz w:val="16"/>
        </w:rPr>
        <w:t xml:space="preserve">      </w:t>
      </w:r>
      <w:r w:rsidRPr="00D34A94">
        <w:rPr>
          <w:rFonts w:ascii="Courier New" w:hAnsi="Courier New" w:cs="Courier New"/>
          <w:sz w:val="16"/>
          <w:lang w:val="en-US"/>
        </w:rPr>
        <w:t>FOREIGN    KEY (ID_CLIENTE)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REFERENCES CLIENTE(ID_CLIENTE);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CREATE SEQUENCE SQ_ID_PEDIDO </w:t>
      </w:r>
    </w:p>
    <w:p w:rsidR="00232F25" w:rsidRPr="00D34A94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increment by 1</w:t>
      </w:r>
    </w:p>
    <w:p w:rsidR="00232F25" w:rsidRPr="00D34A94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start with 1</w:t>
      </w:r>
    </w:p>
    <w:p w:rsidR="00232F25" w:rsidRPr="00D34A94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maxvalue 999999</w:t>
      </w:r>
    </w:p>
    <w:p w:rsidR="00232F25" w:rsidRPr="00424BCB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424BCB">
        <w:rPr>
          <w:rFonts w:ascii="Courier New" w:hAnsi="Courier New" w:cs="Courier New"/>
          <w:sz w:val="16"/>
        </w:rPr>
        <w:t>NOCYCLE;</w:t>
      </w:r>
    </w:p>
    <w:p w:rsidR="00232F25" w:rsidRPr="00CF3FC5" w:rsidRDefault="00232F25" w:rsidP="00424BC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424BCB">
        <w:rPr>
          <w:rFonts w:ascii="Courier New" w:hAnsi="Courier New" w:cs="Courier New"/>
          <w:sz w:val="16"/>
        </w:rPr>
        <w:t>COMMIT;</w:t>
      </w:r>
    </w:p>
    <w:p w:rsidR="00232F25" w:rsidRDefault="00232F25" w:rsidP="009B1A10">
      <w:pPr>
        <w:pStyle w:val="NoSpacing"/>
        <w:ind w:left="720"/>
        <w:jc w:val="both"/>
      </w:pPr>
    </w:p>
    <w:p w:rsidR="00232F25" w:rsidRPr="000C39A5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 xml:space="preserve">--CRIAR A TABELA PEDIDO_ITEM </w:t>
      </w:r>
    </w:p>
    <w:p w:rsidR="00232F25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D34A94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TABLE PEDIDO_ITEM (</w:t>
      </w:r>
    </w:p>
    <w:p w:rsidR="00232F25" w:rsidRPr="00D34A94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ID_PEDIDO_ITEM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D34A94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ID_PEDIDO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ID_ITEM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QTDE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>(11,4) DEFAULT 0 NOT NULL,</w:t>
      </w:r>
    </w:p>
    <w:p w:rsidR="00232F25" w:rsidRPr="00D34A94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UNIT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(11,4) DEFAULT 0 NOT NULL, </w:t>
      </w:r>
    </w:p>
    <w:p w:rsidR="00232F25" w:rsidRPr="009B1A10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</w:t>
      </w:r>
      <w:r w:rsidRPr="009B1A10">
        <w:rPr>
          <w:rFonts w:ascii="Courier New" w:hAnsi="Courier New" w:cs="Courier New"/>
          <w:sz w:val="16"/>
        </w:rPr>
        <w:t>OBS VARCHAR(100)</w:t>
      </w:r>
    </w:p>
    <w:p w:rsidR="00232F25" w:rsidRPr="009B1A10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9B1A10">
        <w:rPr>
          <w:rFonts w:ascii="Courier New" w:hAnsi="Courier New" w:cs="Courier New"/>
          <w:sz w:val="16"/>
        </w:rPr>
        <w:t xml:space="preserve">  );</w:t>
      </w:r>
    </w:p>
    <w:p w:rsidR="00232F25" w:rsidRPr="009B1A10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9B1A10">
        <w:rPr>
          <w:rFonts w:ascii="Courier New" w:hAnsi="Courier New" w:cs="Courier New"/>
          <w:sz w:val="16"/>
        </w:rPr>
        <w:t>COMMIT;</w:t>
      </w:r>
    </w:p>
    <w:p w:rsidR="00232F25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0C39A5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--CRIANDO A CHAVE ESTRANGEIRA DO ID_PEDIDO</w:t>
      </w:r>
    </w:p>
    <w:p w:rsidR="00232F25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356A2B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ALTER TABLE PEDIDO_ITEM ADD </w:t>
      </w:r>
    </w:p>
    <w:p w:rsidR="00232F25" w:rsidRPr="00356A2B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CONSTRAINT FK_ID_PEDIDO</w:t>
      </w:r>
    </w:p>
    <w:p w:rsidR="00232F25" w:rsidRPr="00356A2B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FOREIGN    KEY (ID_PEDIDO)</w:t>
      </w:r>
    </w:p>
    <w:p w:rsidR="00232F25" w:rsidRPr="00356A2B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REFERENCES PEDIDO_VENDA(ID_PEDIDO);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CREATE SEQUENCE SQ_ID_PEDIDO_ITEM </w:t>
      </w:r>
    </w:p>
    <w:p w:rsidR="00232F25" w:rsidRPr="00D34A94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increment by 1</w:t>
      </w:r>
    </w:p>
    <w:p w:rsidR="00232F25" w:rsidRPr="00D34A94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start with 1</w:t>
      </w:r>
    </w:p>
    <w:p w:rsidR="00232F25" w:rsidRPr="00D34A94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maxvalue 999999</w:t>
      </w:r>
    </w:p>
    <w:p w:rsidR="00232F25" w:rsidRPr="009B1A10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9B1A10">
        <w:rPr>
          <w:rFonts w:ascii="Courier New" w:hAnsi="Courier New" w:cs="Courier New"/>
          <w:sz w:val="16"/>
        </w:rPr>
        <w:t>NOCYCLE;</w:t>
      </w:r>
    </w:p>
    <w:p w:rsidR="00232F25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9B1A10">
        <w:rPr>
          <w:rFonts w:ascii="Courier New" w:hAnsi="Courier New" w:cs="Courier New"/>
          <w:sz w:val="16"/>
        </w:rPr>
        <w:t>COMMIT;</w:t>
      </w:r>
    </w:p>
    <w:p w:rsidR="00232F25" w:rsidRDefault="00232F25" w:rsidP="009B1A1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0C39A5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--CRIAR A TABELA PEDIDO_COMPRA (TABELA MESTRE)</w:t>
      </w:r>
    </w:p>
    <w:p w:rsidR="00232F25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1C6271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>CREATE TABLE PEDIDO_COMPRA (</w:t>
      </w:r>
    </w:p>
    <w:p w:rsidR="00232F25" w:rsidRPr="001C6271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 xml:space="preserve">  ID_PEDIDO_COMPRA </w:t>
      </w:r>
      <w:r>
        <w:rPr>
          <w:rFonts w:ascii="Courier New" w:hAnsi="Courier New" w:cs="Courier New"/>
          <w:sz w:val="16"/>
        </w:rPr>
        <w:t>INT</w:t>
      </w:r>
      <w:r w:rsidRPr="001C6271">
        <w:rPr>
          <w:rFonts w:ascii="Courier New" w:hAnsi="Courier New" w:cs="Courier New"/>
          <w:sz w:val="16"/>
        </w:rPr>
        <w:t xml:space="preserve"> NOT NULL PRIMARY KEY, --CHAVE PRIMÁRIA</w:t>
      </w:r>
    </w:p>
    <w:p w:rsidR="00232F25" w:rsidRPr="001C6271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 xml:space="preserve">  DATA_PEDIDO DATE DEFAULT CURRENT_DATE,</w:t>
      </w:r>
    </w:p>
    <w:p w:rsidR="00232F25" w:rsidRPr="001C6271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 xml:space="preserve">  TIPO_PEDIDO VARCHAR(50),</w:t>
      </w:r>
    </w:p>
    <w:p w:rsidR="00232F25" w:rsidRPr="001C6271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 xml:space="preserve">  STATUS_PEDIDO VARCHAR(50) DEFAULT 'PENDENTE'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1C6271">
        <w:rPr>
          <w:rFonts w:ascii="Courier New" w:hAnsi="Courier New" w:cs="Courier New"/>
          <w:sz w:val="16"/>
        </w:rPr>
        <w:t xml:space="preserve">  </w:t>
      </w:r>
      <w:r w:rsidRPr="00D34A94">
        <w:rPr>
          <w:rFonts w:ascii="Courier New" w:hAnsi="Courier New" w:cs="Courier New"/>
          <w:sz w:val="16"/>
          <w:lang w:val="en-US"/>
        </w:rPr>
        <w:t>);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COMMIT;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D34A94">
        <w:rPr>
          <w:rFonts w:ascii="Courier New" w:hAnsi="Courier New" w:cs="Courier New"/>
          <w:sz w:val="16"/>
        </w:rPr>
        <w:t>CREATE SEQUENCE SQ_ID_PEDIDO_COMPRA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increment by 1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start with 1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maxvalue 999999</w:t>
      </w:r>
    </w:p>
    <w:p w:rsidR="00232F25" w:rsidRPr="001C6271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>NOCYCLE;</w:t>
      </w:r>
    </w:p>
    <w:p w:rsidR="00232F25" w:rsidRPr="001C6271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>COMMIT;</w:t>
      </w:r>
    </w:p>
    <w:p w:rsidR="00232F25" w:rsidRPr="001C6271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0C39A5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--CRIAR A TABELA PEDIDO_COMPRA_ITEM (TABELA DETALHE)</w:t>
      </w:r>
    </w:p>
    <w:p w:rsidR="00232F25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1C6271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>CREATE TABLE PEDIDO_COMPRA_ITEM (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916F00">
        <w:rPr>
          <w:rFonts w:ascii="Courier New" w:hAnsi="Courier New" w:cs="Courier New"/>
          <w:sz w:val="16"/>
          <w:lang w:val="en-US"/>
        </w:rPr>
        <w:t xml:space="preserve">  </w:t>
      </w:r>
      <w:r w:rsidRPr="00D34A94">
        <w:rPr>
          <w:rFonts w:ascii="Courier New" w:hAnsi="Courier New" w:cs="Courier New"/>
          <w:sz w:val="16"/>
          <w:lang w:val="en-US"/>
        </w:rPr>
        <w:t xml:space="preserve">ID_PEDIDO_COMPRA_ITEM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ID_PEDIDO_COMPRA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ID_ITEM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QTDE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>(11,4) DEFAULT 0 NOT NULL,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UNIT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(11,4) DEFAULT 0 NOT NULL, </w:t>
      </w:r>
    </w:p>
    <w:p w:rsidR="00232F25" w:rsidRPr="001C6271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</w:t>
      </w:r>
      <w:r w:rsidRPr="001C6271">
        <w:rPr>
          <w:rFonts w:ascii="Courier New" w:hAnsi="Courier New" w:cs="Courier New"/>
          <w:sz w:val="16"/>
        </w:rPr>
        <w:t>OBS VARCHAR(100)</w:t>
      </w:r>
    </w:p>
    <w:p w:rsidR="00232F25" w:rsidRPr="001C6271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 xml:space="preserve">  );</w:t>
      </w:r>
    </w:p>
    <w:p w:rsidR="00232F25" w:rsidRPr="001C6271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1C6271">
        <w:rPr>
          <w:rFonts w:ascii="Courier New" w:hAnsi="Courier New" w:cs="Courier New"/>
          <w:sz w:val="16"/>
        </w:rPr>
        <w:t>COMMIT;</w:t>
      </w:r>
    </w:p>
    <w:p w:rsidR="00232F25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0C39A5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--CRIANDO A CHAVE ESTRANGEIRA DO ID_PEDIDO_COMPRA</w:t>
      </w:r>
    </w:p>
    <w:p w:rsidR="00232F25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356A2B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ALTER TABLE PEDIDO_COMPRA_ITEM ADD </w:t>
      </w:r>
    </w:p>
    <w:p w:rsidR="00232F25" w:rsidRPr="00356A2B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CONSTRAINT FK_ID_PEDIDO_COMPRA</w:t>
      </w:r>
    </w:p>
    <w:p w:rsidR="00232F25" w:rsidRPr="00356A2B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FOREIGN    KEY (ID_PEDIDO_COMPRA)</w:t>
      </w:r>
    </w:p>
    <w:p w:rsidR="00232F25" w:rsidRPr="00356A2B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REFERENCES PEDIDO_COMPRA(ID_PEDIDO_COMPRA);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CREATE SEQUENCE SQ_ID_PEDIDO_COMPRA_ITEM 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increment by 1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start with 1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maxvalue 999999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NOCYCLE;</w:t>
      </w:r>
    </w:p>
    <w:p w:rsidR="00232F25" w:rsidRPr="00D34A94" w:rsidRDefault="00232F25" w:rsidP="001C6271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1C130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0C39A5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0C39A5">
        <w:rPr>
          <w:rFonts w:ascii="Courier New" w:hAnsi="Courier New" w:cs="Courier New"/>
          <w:b/>
          <w:sz w:val="16"/>
          <w:u w:val="single"/>
        </w:rPr>
        <w:t>--CRIANDO A TABELA COMPRAS</w:t>
      </w:r>
    </w:p>
    <w:p w:rsidR="00232F25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356A2B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>CREATE TABLE COMPRAS (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916F00">
        <w:rPr>
          <w:rFonts w:ascii="Courier New" w:hAnsi="Courier New" w:cs="Courier New"/>
          <w:sz w:val="16"/>
          <w:lang w:val="en-US"/>
        </w:rPr>
        <w:t xml:space="preserve">  </w:t>
      </w:r>
      <w:r w:rsidRPr="00D34A94">
        <w:rPr>
          <w:rFonts w:ascii="Courier New" w:hAnsi="Courier New" w:cs="Courier New"/>
          <w:sz w:val="16"/>
          <w:lang w:val="en-US"/>
        </w:rPr>
        <w:t xml:space="preserve">ID_COMPRA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DATA_COMPRA DATE DEFAULT CURRENT_DATE,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ID_FORNECEDOR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STATUS_COMPRA VARCHAR(50) DEFAULT 'PENDENTTE',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ID_PEDIDO_COMPRA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);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356A2B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ALTER TABLE COMPRAS ADD </w:t>
      </w:r>
    </w:p>
    <w:p w:rsidR="00232F25" w:rsidRPr="00356A2B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356A2B">
        <w:rPr>
          <w:rFonts w:ascii="Courier New" w:hAnsi="Courier New" w:cs="Courier New"/>
          <w:sz w:val="16"/>
        </w:rPr>
        <w:t xml:space="preserve">      CONSTRAINT FK_ID_PEDIDO_COMPRA_COMPRAS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356A2B">
        <w:rPr>
          <w:rFonts w:ascii="Courier New" w:hAnsi="Courier New" w:cs="Courier New"/>
          <w:sz w:val="16"/>
        </w:rPr>
        <w:t xml:space="preserve">      </w:t>
      </w:r>
      <w:r w:rsidRPr="00D34A94">
        <w:rPr>
          <w:rFonts w:ascii="Courier New" w:hAnsi="Courier New" w:cs="Courier New"/>
          <w:sz w:val="16"/>
          <w:lang w:val="en-US"/>
        </w:rPr>
        <w:t>FOREIGN    KEY (ID_PEDIDO_COMPRA)</w:t>
      </w:r>
    </w:p>
    <w:p w:rsidR="00232F25" w:rsidRPr="00356A2B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</w:t>
      </w:r>
      <w:r w:rsidRPr="00356A2B">
        <w:rPr>
          <w:rFonts w:ascii="Courier New" w:hAnsi="Courier New" w:cs="Courier New"/>
          <w:sz w:val="16"/>
        </w:rPr>
        <w:t>REFERENCES PEDIDO_COMPRA(ID_PEDIDO_COMPRA);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ALTER TABLE COMPRAS ADD 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CONSTRAINT FK_ID_FORNECEDOR_COMPRAS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FOREIGN    KEY (ID_FORNECEDOR)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REFERENCES FORNECEDOR(ID_FORNECEDOR);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SEQUENCE SQ_ID_COMPRA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increment by 1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start with 1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maxvalue 999999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NOCYCLE;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356A2B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  <w:lang w:val="en-US"/>
        </w:rPr>
      </w:pPr>
      <w:r w:rsidRPr="00D34A94">
        <w:rPr>
          <w:rFonts w:ascii="Courier New" w:hAnsi="Courier New" w:cs="Courier New"/>
          <w:b/>
          <w:sz w:val="16"/>
          <w:u w:val="single"/>
          <w:lang w:val="en-US"/>
        </w:rPr>
        <w:t>--CRIAR TABELA LOTE_PRODUCAO</w:t>
      </w:r>
    </w:p>
    <w:p w:rsidR="00232F25" w:rsidRPr="00D34A94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TABLE LOTE_PRODUCAO (</w:t>
      </w:r>
    </w:p>
    <w:p w:rsidR="00232F25" w:rsidRPr="00D34A94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ID_LOTE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D34A94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DATA_LOTE DATE DEFAULT CURRENT_DATE,</w:t>
      </w:r>
    </w:p>
    <w:p w:rsidR="00232F25" w:rsidRPr="00D34A94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STATUS_LOTE VARCHAR(50) DEFAULT 'ABERTO',</w:t>
      </w:r>
    </w:p>
    <w:p w:rsidR="00232F25" w:rsidRPr="00D34A94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OBS VARCHAR(200)</w:t>
      </w:r>
    </w:p>
    <w:p w:rsidR="00232F25" w:rsidRPr="00D34A94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);</w:t>
      </w:r>
    </w:p>
    <w:p w:rsidR="00232F25" w:rsidRPr="00D34A94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COMMIT;</w:t>
      </w:r>
    </w:p>
    <w:p w:rsidR="00232F25" w:rsidRPr="00D34A94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SEQUENCE SQ_ID_LOTE</w:t>
      </w:r>
    </w:p>
    <w:p w:rsidR="00232F25" w:rsidRPr="00D34A94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increment by 1</w:t>
      </w:r>
    </w:p>
    <w:p w:rsidR="00232F25" w:rsidRPr="00D34A94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start with 1</w:t>
      </w:r>
    </w:p>
    <w:p w:rsidR="00232F25" w:rsidRPr="00D34A94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maxvalue 999999</w:t>
      </w:r>
    </w:p>
    <w:p w:rsidR="00232F25" w:rsidRPr="00647375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647375">
        <w:rPr>
          <w:rFonts w:ascii="Courier New" w:hAnsi="Courier New" w:cs="Courier New"/>
          <w:sz w:val="16"/>
        </w:rPr>
        <w:t>NOCYCLE;</w:t>
      </w:r>
    </w:p>
    <w:p w:rsidR="00232F25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647375">
        <w:rPr>
          <w:rFonts w:ascii="Courier New" w:hAnsi="Courier New" w:cs="Courier New"/>
          <w:sz w:val="16"/>
        </w:rPr>
        <w:t>COMMIT;</w:t>
      </w:r>
    </w:p>
    <w:p w:rsidR="00232F25" w:rsidRDefault="00232F25" w:rsidP="00647375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352E44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352E44">
        <w:rPr>
          <w:rFonts w:ascii="Courier New" w:hAnsi="Courier New" w:cs="Courier New"/>
          <w:b/>
          <w:sz w:val="16"/>
          <w:u w:val="single"/>
        </w:rPr>
        <w:t>--CRIAR TABELA ORDEM_PRODUCAO</w:t>
      </w:r>
    </w:p>
    <w:p w:rsidR="00232F25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TABLE ORDEM_PRODUCAO (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ID_OP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DATA_OP DATE DEFAULT CURRENT_DATE,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STATUS_OP VARCHAR(50) DEFAULT 'ABERTO',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ID_LOTE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 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OBS VARCHAR(200)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);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COMMIT;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SEQUENCE SQ_ID_OP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increment by 1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start with 1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maxvalue 999999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NOCYCLE;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ALTER TABLE ORDEM_PRODUCAO ADD 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CONSTRAINT FK_ID_LOTE_ORDEM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FOREIGN    KEY (ID_LOTE)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REFERENCES LOTE_PRODUCAO(ID_LOTE);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C33F77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352E44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352E44">
        <w:rPr>
          <w:rFonts w:ascii="Courier New" w:hAnsi="Courier New" w:cs="Courier New"/>
          <w:b/>
          <w:sz w:val="16"/>
          <w:u w:val="single"/>
        </w:rPr>
        <w:t>--CRIAR TABELA ITEM_ORDEM_PRODUCAO</w:t>
      </w:r>
    </w:p>
    <w:p w:rsidR="00232F25" w:rsidRPr="00590016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590016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590016">
        <w:rPr>
          <w:rFonts w:ascii="Courier New" w:hAnsi="Courier New" w:cs="Courier New"/>
          <w:sz w:val="16"/>
        </w:rPr>
        <w:t>CREATE TABLE ITEM_ORDEM_PRODUCAO (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916F00">
        <w:rPr>
          <w:rFonts w:ascii="Courier New" w:hAnsi="Courier New" w:cs="Courier New"/>
          <w:sz w:val="16"/>
          <w:lang w:val="en-US"/>
        </w:rPr>
        <w:t xml:space="preserve">  </w:t>
      </w:r>
      <w:r w:rsidRPr="00D34A94">
        <w:rPr>
          <w:rFonts w:ascii="Courier New" w:hAnsi="Courier New" w:cs="Courier New"/>
          <w:sz w:val="16"/>
          <w:lang w:val="en-US"/>
        </w:rPr>
        <w:t xml:space="preserve">ID_OP_ITEM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ID_OP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STATUS_ITEM VARCHAR(50) DEFAULT 'ABERTO',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ID_ITEM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QTDE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(11,4) DEFAULT 0,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OBS VARCHAR(200)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);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COMMIT;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SEQUENCE SQ_ID_OP_ITEM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increment by 1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start with 1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maxvalue 999999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NOCYCLE;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--CRIANDO FOREIGN KEYs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ALTER TABLE ITEM_ORDEM_PRODUCAO ADD 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CONSTRAINT FK_ID__ORDEM_ITEM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FOREIGN    KEY (ID_OP)</w:t>
      </w:r>
    </w:p>
    <w:p w:rsidR="00232F25" w:rsidRPr="00590016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</w:t>
      </w:r>
      <w:r w:rsidRPr="00590016">
        <w:rPr>
          <w:rFonts w:ascii="Courier New" w:hAnsi="Courier New" w:cs="Courier New"/>
          <w:sz w:val="16"/>
        </w:rPr>
        <w:t>REFERENCES ORDEM_PRODUCAO(ID_OP);</w:t>
      </w:r>
    </w:p>
    <w:p w:rsidR="00232F25" w:rsidRPr="00590016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590016">
        <w:rPr>
          <w:rFonts w:ascii="Courier New" w:hAnsi="Courier New" w:cs="Courier New"/>
          <w:sz w:val="16"/>
        </w:rPr>
        <w:t>COMMIT;</w:t>
      </w:r>
    </w:p>
    <w:p w:rsidR="00232F25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352E44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352E44">
        <w:rPr>
          <w:rFonts w:ascii="Courier New" w:hAnsi="Courier New" w:cs="Courier New"/>
          <w:b/>
          <w:sz w:val="16"/>
          <w:u w:val="single"/>
        </w:rPr>
        <w:t>--CRIANDO A TABELA FICHA_PRODUTO</w:t>
      </w:r>
    </w:p>
    <w:p w:rsidR="00232F25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TABLE FICHA_PRODUTO (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ID_FICHA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ID_ITEM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QTDE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>(11,4) DEFAULT 0,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UNIT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>(11,4) DEFAULT 0,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ID_PRODUTO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DEFAULT 0,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DESCRICAO VARCHAR(200)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);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COMMIT;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SEQUENCE SQ_ID_FICHA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increment by 1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start with 1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maxvalue 999999</w:t>
      </w:r>
    </w:p>
    <w:p w:rsidR="00232F25" w:rsidRPr="00590016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590016">
        <w:rPr>
          <w:rFonts w:ascii="Courier New" w:hAnsi="Courier New" w:cs="Courier New"/>
          <w:sz w:val="16"/>
        </w:rPr>
        <w:t>NOCYCLE;</w:t>
      </w:r>
    </w:p>
    <w:p w:rsidR="00232F25" w:rsidRPr="00590016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590016">
        <w:rPr>
          <w:rFonts w:ascii="Courier New" w:hAnsi="Courier New" w:cs="Courier New"/>
          <w:sz w:val="16"/>
        </w:rPr>
        <w:t>COMMIT;</w:t>
      </w:r>
    </w:p>
    <w:p w:rsidR="00232F25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352E44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352E44">
        <w:rPr>
          <w:rFonts w:ascii="Courier New" w:hAnsi="Courier New" w:cs="Courier New"/>
          <w:b/>
          <w:sz w:val="16"/>
          <w:u w:val="single"/>
        </w:rPr>
        <w:t>--CRIANDO A FOREIGN KEY NA TABELA FICHA DE PRODUTO, APONTANDO PARA A TABELA ITEM</w:t>
      </w:r>
    </w:p>
    <w:p w:rsidR="00232F25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ALTER TABLE FICHA_PRODUTO ADD 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CONSTRAINT FK_ID_ITEM_FICHA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FOREIGN    KEY (ID_ITEM)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REFERENCES ITEM(ID_ITEM);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352E44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352E44">
        <w:rPr>
          <w:rFonts w:ascii="Courier New" w:hAnsi="Courier New" w:cs="Courier New"/>
          <w:b/>
          <w:sz w:val="16"/>
          <w:u w:val="single"/>
        </w:rPr>
        <w:t>--CRIANDO A TABELA CUSTOS DE PRODUÇÃO</w:t>
      </w:r>
    </w:p>
    <w:p w:rsidR="00232F25" w:rsidRPr="00C91CCD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TABLE CUSTOS_PRODUCAO (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ID_CUSTOS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ID_OP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DATA_CUSTOS DATE DEFAULT CURRENT_DATE,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OBS VARCHAR(300)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);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SEQUENCE SQ_ID_CUSTOS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increment by 1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start with 1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maxvalue 999999</w:t>
      </w:r>
    </w:p>
    <w:p w:rsidR="00232F25" w:rsidRPr="00C91CCD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C91CCD">
        <w:rPr>
          <w:rFonts w:ascii="Courier New" w:hAnsi="Courier New" w:cs="Courier New"/>
          <w:sz w:val="16"/>
        </w:rPr>
        <w:t>NOCYCLE;</w:t>
      </w:r>
    </w:p>
    <w:p w:rsidR="00232F25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C91CCD">
        <w:rPr>
          <w:rFonts w:ascii="Courier New" w:hAnsi="Courier New" w:cs="Courier New"/>
          <w:sz w:val="16"/>
        </w:rPr>
        <w:t>COMMIT;</w:t>
      </w:r>
    </w:p>
    <w:p w:rsidR="00232F25" w:rsidRDefault="00232F25" w:rsidP="00590016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352E44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352E44">
        <w:rPr>
          <w:rFonts w:ascii="Courier New" w:hAnsi="Courier New" w:cs="Courier New"/>
          <w:b/>
          <w:sz w:val="16"/>
          <w:u w:val="single"/>
        </w:rPr>
        <w:t>--CRIANDO A TABELA MATERIAIS_DIRETOS</w:t>
      </w:r>
    </w:p>
    <w:p w:rsidR="00232F25" w:rsidRPr="00C91CCD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TABLE CUSTOS_MATERIAL_DIRETO (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ID_MATERIAL_DIRETO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ID_CUSTOS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DT_ENTRADA DATE DEFAULT CURRENT_TIMESTAMP,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ID_ITEM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QTDE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(11,4) DEFAULT 0, 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UNIT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>(11,4) DEFAULT 0,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OBS VARCHAR(100)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);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SEQUENCE SQ_ID_MATERIAL_DIRETO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increment by 1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start with 1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maxvalue 999999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NOCYCLE;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ALTER TABLE CUSTOS_MATERIAL_DIRETO ADD 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CONSTRAINT FK_ID_ITEM_MATERIAL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FOREIGN    KEY (ID_ITEM)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REFERENCES ITEM(ID_ITEM);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C91CCD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C91CCD">
        <w:rPr>
          <w:rFonts w:ascii="Courier New" w:hAnsi="Courier New" w:cs="Courier New"/>
          <w:sz w:val="16"/>
        </w:rPr>
        <w:t xml:space="preserve">ALTER TABLE CUSTOS_MATERIAL_DIRETO ADD 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C91CCD">
        <w:rPr>
          <w:rFonts w:ascii="Courier New" w:hAnsi="Courier New" w:cs="Courier New"/>
          <w:sz w:val="16"/>
        </w:rPr>
        <w:t xml:space="preserve">      </w:t>
      </w:r>
      <w:r w:rsidRPr="00D34A94">
        <w:rPr>
          <w:rFonts w:ascii="Courier New" w:hAnsi="Courier New" w:cs="Courier New"/>
          <w:sz w:val="16"/>
          <w:lang w:val="en-US"/>
        </w:rPr>
        <w:t>CONSTRAINT FK_ID_CUSTOS_MATERIAL</w:t>
      </w:r>
    </w:p>
    <w:p w:rsidR="00232F25" w:rsidRPr="00D34A94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FOREIGN    KEY (ID_CUSTOS)</w:t>
      </w:r>
    </w:p>
    <w:p w:rsidR="00232F25" w:rsidRPr="00C91CCD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</w:t>
      </w:r>
      <w:r w:rsidRPr="00C91CCD">
        <w:rPr>
          <w:rFonts w:ascii="Courier New" w:hAnsi="Courier New" w:cs="Courier New"/>
          <w:sz w:val="16"/>
        </w:rPr>
        <w:t>REFERENCES CUSTOS_PRODUCAO(ID_CUSTOS);</w:t>
      </w:r>
    </w:p>
    <w:p w:rsidR="00232F25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C91CCD">
        <w:rPr>
          <w:rFonts w:ascii="Courier New" w:hAnsi="Courier New" w:cs="Courier New"/>
          <w:sz w:val="16"/>
        </w:rPr>
        <w:t>COMMIT;</w:t>
      </w:r>
    </w:p>
    <w:p w:rsidR="00232F25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EE3FB9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EE3FB9">
        <w:rPr>
          <w:rFonts w:ascii="Courier New" w:hAnsi="Courier New" w:cs="Courier New"/>
          <w:b/>
          <w:sz w:val="16"/>
          <w:u w:val="single"/>
        </w:rPr>
        <w:t>--CR</w:t>
      </w:r>
      <w:r>
        <w:rPr>
          <w:rFonts w:ascii="Courier New" w:hAnsi="Courier New" w:cs="Courier New"/>
          <w:b/>
          <w:sz w:val="16"/>
          <w:u w:val="single"/>
        </w:rPr>
        <w:t>IANDO A TABELA CUSTOS INDIRETOS</w:t>
      </w:r>
    </w:p>
    <w:p w:rsidR="00232F25" w:rsidRPr="00EE3FB9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EE3FB9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EE3FB9">
        <w:rPr>
          <w:rFonts w:ascii="Courier New" w:hAnsi="Courier New" w:cs="Courier New"/>
          <w:sz w:val="16"/>
        </w:rPr>
        <w:t>CREATE TABLE TIPOS_CUSTOS_INDIRETOS (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916F00">
        <w:rPr>
          <w:rFonts w:ascii="Courier New" w:hAnsi="Courier New" w:cs="Courier New"/>
          <w:sz w:val="16"/>
          <w:lang w:val="en-US"/>
        </w:rPr>
        <w:t xml:space="preserve">  </w:t>
      </w:r>
      <w:r w:rsidRPr="00D34A94">
        <w:rPr>
          <w:rFonts w:ascii="Courier New" w:hAnsi="Courier New" w:cs="Courier New"/>
          <w:sz w:val="16"/>
          <w:lang w:val="en-US"/>
        </w:rPr>
        <w:t xml:space="preserve">ID_ITEM_INDIRETO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EE3FB9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</w:t>
      </w:r>
      <w:r w:rsidRPr="00EE3FB9">
        <w:rPr>
          <w:rFonts w:ascii="Courier New" w:hAnsi="Courier New" w:cs="Courier New"/>
          <w:sz w:val="16"/>
        </w:rPr>
        <w:t>DESCRIÇÃO_ITEM_INDIRETO VARCHAR(100) NOT NULL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EE3FB9">
        <w:rPr>
          <w:rFonts w:ascii="Courier New" w:hAnsi="Courier New" w:cs="Courier New"/>
          <w:sz w:val="16"/>
        </w:rPr>
        <w:t xml:space="preserve">  </w:t>
      </w:r>
      <w:r w:rsidRPr="00D34A94">
        <w:rPr>
          <w:rFonts w:ascii="Courier New" w:hAnsi="Courier New" w:cs="Courier New"/>
          <w:sz w:val="16"/>
          <w:lang w:val="en-US"/>
        </w:rPr>
        <w:t>);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COMMIT;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CREATE SEQUENCE SQ_ID_ITEM_INDIRETO 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INCREMENT BY 1 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START WITH 1 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MAXVALUE 999999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NOCYCLE;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TABLE CUSTOS_INDIRETOS (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ID_CUSTOS_INDIRETOS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ID_CUSTOS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DT_ENTRADA DATE DEFAULT CURRENT_TIMESTAMP,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ID_ITEM_INDIRETO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QTDE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(11,4) DEFAULT 0, 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UNIT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>(11,4) DEFAULT 0,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OBS VARCHAR(100)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);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SEQUENCE SQ_ID_MATERIAL_DIRETO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increment by 1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start with 1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maxvalue 999999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NOCYCLE;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ALTER TABLE CUSTOS_INDIRETOS ADD 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CONSTRAINT FK_ID_ITEM_INDIRETO_1</w:t>
      </w:r>
    </w:p>
    <w:p w:rsidR="00232F25" w:rsidRPr="00D34A94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FOREIGN    KEY (ID_ITEM_INDIRETO)</w:t>
      </w:r>
    </w:p>
    <w:p w:rsidR="00232F25" w:rsidRPr="00EE3FB9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</w:t>
      </w:r>
      <w:r w:rsidRPr="00EE3FB9">
        <w:rPr>
          <w:rFonts w:ascii="Courier New" w:hAnsi="Courier New" w:cs="Courier New"/>
          <w:sz w:val="16"/>
        </w:rPr>
        <w:t>REFERENCES TIPOS_CUSTOS_INDIRETOS(ID_ITEM_INDIRETO);</w:t>
      </w:r>
    </w:p>
    <w:p w:rsidR="00232F25" w:rsidRPr="00EE3FB9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EE3FB9">
        <w:rPr>
          <w:rFonts w:ascii="Courier New" w:hAnsi="Courier New" w:cs="Courier New"/>
          <w:sz w:val="16"/>
        </w:rPr>
        <w:t>COMMIT;</w:t>
      </w:r>
    </w:p>
    <w:p w:rsidR="00232F25" w:rsidRPr="00EE3FB9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EE3FB9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EE3FB9">
        <w:rPr>
          <w:rFonts w:ascii="Courier New" w:hAnsi="Courier New" w:cs="Courier New"/>
          <w:sz w:val="16"/>
        </w:rPr>
        <w:t xml:space="preserve">ALTER TABLE CUSTOS_INDIRETOS ADD </w:t>
      </w:r>
    </w:p>
    <w:p w:rsidR="00232F25" w:rsidRPr="00EE3FB9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EE3FB9">
        <w:rPr>
          <w:rFonts w:ascii="Courier New" w:hAnsi="Courier New" w:cs="Courier New"/>
          <w:sz w:val="16"/>
        </w:rPr>
        <w:t xml:space="preserve">      CONSTRAINT FK_ID_CUSTOS_INDIRETOS_2</w:t>
      </w:r>
    </w:p>
    <w:p w:rsidR="00232F25" w:rsidRPr="00EE3FB9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EE3FB9">
        <w:rPr>
          <w:rFonts w:ascii="Courier New" w:hAnsi="Courier New" w:cs="Courier New"/>
          <w:sz w:val="16"/>
        </w:rPr>
        <w:t xml:space="preserve">      FOREIGN    KEY (ID_CUSTOS)</w:t>
      </w:r>
    </w:p>
    <w:p w:rsidR="00232F25" w:rsidRPr="00EE3FB9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EE3FB9">
        <w:rPr>
          <w:rFonts w:ascii="Courier New" w:hAnsi="Courier New" w:cs="Courier New"/>
          <w:sz w:val="16"/>
        </w:rPr>
        <w:t xml:space="preserve">      REFERENCES CUSTOS_PRODUCAO(ID_CUSTOS);</w:t>
      </w:r>
    </w:p>
    <w:p w:rsidR="00232F25" w:rsidRDefault="00232F25" w:rsidP="00EE3FB9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EE3FB9">
        <w:rPr>
          <w:rFonts w:ascii="Courier New" w:hAnsi="Courier New" w:cs="Courier New"/>
          <w:sz w:val="16"/>
        </w:rPr>
        <w:t>COMMIT;</w:t>
      </w:r>
    </w:p>
    <w:p w:rsidR="00232F25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8C5B30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8C5B30">
        <w:rPr>
          <w:rFonts w:ascii="Courier New" w:hAnsi="Courier New" w:cs="Courier New"/>
          <w:b/>
          <w:sz w:val="16"/>
          <w:u w:val="single"/>
        </w:rPr>
        <w:t>--CRIANDO A TABELA MATERIAIS_SECUNDÁRIOS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TABLE MATERIAL_SECUNDARIO (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ID_MATERIAL_SECUNDARIO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ID_CUSTOS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DT_ENTRADA DATE DEFAULT CURRENT_TIMESTAMP,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ID_ITEM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QTDE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(11,4) DEFAULT 0, 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UNIT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>(11,4) DEFAULT 0,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OBS VARCHAR(100)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);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SEQUENCE SQ_ID_MATERIAL_SECUNDARIO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increment by 1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start with 1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maxvalue 999999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NOCYCLE;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ALTER TABLE MATERIAL_SECUNDARIO ADD 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CONSTRAINT FK_ID_CUSTOS_MAT_SECUNDARIO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FOREIGN    KEY (ID_CUSTOS)</w:t>
      </w:r>
    </w:p>
    <w:p w:rsidR="00232F25" w:rsidRPr="008C5B30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</w:t>
      </w:r>
      <w:r w:rsidRPr="008C5B30">
        <w:rPr>
          <w:rFonts w:ascii="Courier New" w:hAnsi="Courier New" w:cs="Courier New"/>
          <w:sz w:val="16"/>
        </w:rPr>
        <w:t>REFERENCES CUSTOS_PRODUCAO(ID_CUSTOS);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ALTER TABLE MATERIAL_SECUNDARIO ADD 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CONSTRAINT FK_ID_ITEM_MAT_SECUNDARIO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FOREIGN    KEY (ID_ITEM)</w:t>
      </w:r>
    </w:p>
    <w:p w:rsidR="00232F25" w:rsidRPr="00D34A94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REFERENCES ITEM(ID_ITEM);</w:t>
      </w:r>
    </w:p>
    <w:p w:rsidR="00232F25" w:rsidRDefault="00232F25" w:rsidP="008C5B30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8C5B30">
        <w:rPr>
          <w:rFonts w:ascii="Courier New" w:hAnsi="Courier New" w:cs="Courier New"/>
          <w:sz w:val="16"/>
        </w:rPr>
        <w:t>COMMIT;</w:t>
      </w:r>
    </w:p>
    <w:p w:rsidR="00232F25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7844D5" w:rsidRDefault="00232F25" w:rsidP="0013588A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u w:val="single"/>
        </w:rPr>
      </w:pPr>
      <w:r w:rsidRPr="007844D5">
        <w:rPr>
          <w:rFonts w:ascii="Courier New" w:hAnsi="Courier New" w:cs="Courier New"/>
          <w:b/>
          <w:sz w:val="16"/>
          <w:u w:val="single"/>
        </w:rPr>
        <w:t>--CRIANDO A TABELA OUTROS CUSTOS</w:t>
      </w:r>
    </w:p>
    <w:p w:rsidR="00232F25" w:rsidRPr="007844D5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TABLE OUTROS_CUSTOS (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ID_OUTROS_CUSTOS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 PRIMARY KEY,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ID_CUSTOS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DT_ENTRADA DATE DEFAULT CURRENT_TIMESTAMP,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ID_ITEM_INDIRETO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 NOT NULL,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QTDE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 xml:space="preserve">(11,4) DEFAULT 0, 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UNIT </w:t>
      </w:r>
      <w:r>
        <w:rPr>
          <w:rFonts w:ascii="Courier New" w:hAnsi="Courier New" w:cs="Courier New"/>
          <w:sz w:val="16"/>
          <w:lang w:val="en-US"/>
        </w:rPr>
        <w:t>INT</w:t>
      </w:r>
      <w:r w:rsidRPr="00D34A94">
        <w:rPr>
          <w:rFonts w:ascii="Courier New" w:hAnsi="Courier New" w:cs="Courier New"/>
          <w:sz w:val="16"/>
          <w:lang w:val="en-US"/>
        </w:rPr>
        <w:t>(11,4) DEFAULT 0,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OBS VARCHAR(100)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);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CREATE SEQUENCE SQ_ID_OUTROS_CUSTOS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increment by 1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start with 1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maxvalue 999999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NOCYCLE;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>COMMIT;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ALTER TABLE OUTROS_CUSTOS ADD </w:t>
      </w:r>
    </w:p>
    <w:p w:rsidR="00232F25" w:rsidRPr="007844D5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</w:t>
      </w:r>
      <w:r w:rsidRPr="007844D5">
        <w:rPr>
          <w:rFonts w:ascii="Courier New" w:hAnsi="Courier New" w:cs="Courier New"/>
          <w:sz w:val="16"/>
        </w:rPr>
        <w:t>CONSTRAINT FK_ID_OUTROS_CUSTOS_1</w:t>
      </w:r>
    </w:p>
    <w:p w:rsidR="00232F25" w:rsidRPr="007844D5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7844D5">
        <w:rPr>
          <w:rFonts w:ascii="Courier New" w:hAnsi="Courier New" w:cs="Courier New"/>
          <w:sz w:val="16"/>
        </w:rPr>
        <w:t xml:space="preserve">      FOREIGN    KEY (ID_CUSTOS)</w:t>
      </w:r>
    </w:p>
    <w:p w:rsidR="00232F25" w:rsidRPr="007844D5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7844D5">
        <w:rPr>
          <w:rFonts w:ascii="Courier New" w:hAnsi="Courier New" w:cs="Courier New"/>
          <w:sz w:val="16"/>
        </w:rPr>
        <w:t xml:space="preserve">      REFERENCES CUSTOS_PRODUCAO(ID_CUSTOS);</w:t>
      </w:r>
    </w:p>
    <w:p w:rsidR="00232F25" w:rsidRPr="007844D5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7844D5">
        <w:rPr>
          <w:rFonts w:ascii="Courier New" w:hAnsi="Courier New" w:cs="Courier New"/>
          <w:sz w:val="16"/>
        </w:rPr>
        <w:t>COMMIT;</w:t>
      </w:r>
    </w:p>
    <w:p w:rsidR="00232F25" w:rsidRPr="007844D5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7844D5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7844D5">
        <w:rPr>
          <w:rFonts w:ascii="Courier New" w:hAnsi="Courier New" w:cs="Courier New"/>
          <w:sz w:val="16"/>
        </w:rPr>
        <w:t xml:space="preserve">ALTER TABLE OUTROS_CUSTOS ADD </w:t>
      </w:r>
    </w:p>
    <w:p w:rsidR="00232F25" w:rsidRPr="007844D5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7844D5">
        <w:rPr>
          <w:rFonts w:ascii="Courier New" w:hAnsi="Courier New" w:cs="Courier New"/>
          <w:sz w:val="16"/>
        </w:rPr>
        <w:t xml:space="preserve">      CONSTRAINT FK_ID_OUTROS_CUSTOS_2</w:t>
      </w:r>
    </w:p>
    <w:p w:rsidR="00232F25" w:rsidRPr="00D34A94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  <w:lang w:val="en-US"/>
        </w:rPr>
      </w:pPr>
      <w:r w:rsidRPr="007844D5">
        <w:rPr>
          <w:rFonts w:ascii="Courier New" w:hAnsi="Courier New" w:cs="Courier New"/>
          <w:sz w:val="16"/>
        </w:rPr>
        <w:t xml:space="preserve">      </w:t>
      </w:r>
      <w:r w:rsidRPr="00D34A94">
        <w:rPr>
          <w:rFonts w:ascii="Courier New" w:hAnsi="Courier New" w:cs="Courier New"/>
          <w:sz w:val="16"/>
          <w:lang w:val="en-US"/>
        </w:rPr>
        <w:t>FOREIGN    KEY (ID_ITEM_INDIRETO)</w:t>
      </w:r>
    </w:p>
    <w:p w:rsidR="00232F25" w:rsidRPr="007844D5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D34A94">
        <w:rPr>
          <w:rFonts w:ascii="Courier New" w:hAnsi="Courier New" w:cs="Courier New"/>
          <w:sz w:val="16"/>
          <w:lang w:val="en-US"/>
        </w:rPr>
        <w:t xml:space="preserve">      </w:t>
      </w:r>
      <w:r w:rsidRPr="007844D5">
        <w:rPr>
          <w:rFonts w:ascii="Courier New" w:hAnsi="Courier New" w:cs="Courier New"/>
          <w:sz w:val="16"/>
        </w:rPr>
        <w:t>REFERENCES TIPOS_CUSTOS_INDIRETOS(ID_ITEM_INDIRETO);</w:t>
      </w:r>
    </w:p>
    <w:p w:rsidR="00232F25" w:rsidRDefault="00232F25" w:rsidP="007844D5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  <w:r w:rsidRPr="007844D5">
        <w:rPr>
          <w:rFonts w:ascii="Courier New" w:hAnsi="Courier New" w:cs="Courier New"/>
          <w:sz w:val="16"/>
        </w:rPr>
        <w:t>COMMIT;</w:t>
      </w:r>
    </w:p>
    <w:p w:rsidR="00232F25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356A2B" w:rsidRDefault="00232F25" w:rsidP="00C91CCD">
      <w:pPr>
        <w:pStyle w:val="NoSpacing"/>
        <w:ind w:left="720"/>
        <w:jc w:val="both"/>
        <w:rPr>
          <w:rFonts w:ascii="Courier New" w:hAnsi="Courier New" w:cs="Courier New"/>
          <w:sz w:val="16"/>
        </w:rPr>
      </w:pPr>
    </w:p>
    <w:p w:rsidR="00232F25" w:rsidRPr="0039050B" w:rsidRDefault="00232F25" w:rsidP="001C1300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</w:rPr>
      </w:pPr>
      <w:r w:rsidRPr="0039050B">
        <w:rPr>
          <w:rFonts w:ascii="Times New Roman" w:hAnsi="Times New Roman"/>
          <w:b/>
        </w:rPr>
        <w:t>SQL de INSERÇÕES, CONSULTAS E EXCLUSÕES</w:t>
      </w:r>
    </w:p>
    <w:p w:rsidR="00232F25" w:rsidRPr="0039050B" w:rsidRDefault="00232F25" w:rsidP="00CF3FC5">
      <w:pPr>
        <w:pStyle w:val="NoSpacing"/>
        <w:ind w:left="720"/>
        <w:jc w:val="both"/>
        <w:rPr>
          <w:rFonts w:ascii="Times New Roman" w:hAnsi="Times New Roman"/>
          <w:b/>
        </w:rPr>
      </w:pPr>
    </w:p>
    <w:p w:rsidR="00232F25" w:rsidRPr="0039050B" w:rsidRDefault="00232F25" w:rsidP="00CF3FC5">
      <w:pPr>
        <w:pStyle w:val="NoSpacing"/>
        <w:ind w:left="720"/>
        <w:jc w:val="both"/>
        <w:rPr>
          <w:rFonts w:ascii="Times New Roman" w:hAnsi="Times New Roman"/>
        </w:rPr>
      </w:pPr>
      <w:r w:rsidRPr="0039050B">
        <w:rPr>
          <w:rFonts w:ascii="Times New Roman" w:hAnsi="Times New Roman"/>
        </w:rPr>
        <w:t>As SQLs seguintes exemplificam o funcionamento das inserções de dados, consultas e/ou exclusões de registros das tabelas.</w:t>
      </w:r>
    </w:p>
    <w:p w:rsidR="00232F25" w:rsidRDefault="00232F25" w:rsidP="00CF3FC5">
      <w:pPr>
        <w:pStyle w:val="NoSpacing"/>
        <w:ind w:left="720"/>
        <w:jc w:val="both"/>
      </w:pPr>
    </w:p>
    <w:p w:rsidR="00232F25" w:rsidRPr="003A1799" w:rsidRDefault="00232F25" w:rsidP="003A1799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3A1799">
        <w:rPr>
          <w:rFonts w:ascii="Courier New" w:hAnsi="Courier New" w:cs="Courier New"/>
          <w:b/>
          <w:sz w:val="16"/>
          <w:szCs w:val="16"/>
          <w:u w:val="single"/>
        </w:rPr>
        <w:t>--INSERINDO ITENS NA TABELA ITEM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INSERT INTO GRUPO_ITEM (ID_GRUPO_ITEM, descr_grupo_item) 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    VALUES ('1', 'MATÉRIA PRIMA');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>COMMIT;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INSERT INTO GRUPO_ITEM (ID_GRUPO_ITEM, descr_grupo_item) 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    VALUES ('2', 'MATERIAL SECUNDÁRIO');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>COMMIT;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INSERT INTO GRUPO_ITEM (ID_GRUPO_ITEM, descr_grupo_item) 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    VALUES ('3', 'EMBALAGENS');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>COMMIT;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INSERT INTO GRUPO_ITEM (ID_GRUPO_ITEM, descr_grupo_item) 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    VALUES ('4', 'MATERIAL DE ESCRITÓRIO');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>COMMIT;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INSERT INTO GRUPO_ITEM (ID_GRUPO_ITEM, descr_grupo_item) 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    VALUES ('5', 'MATERIAL DE CONSUMO - INDÚSTRIA');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>COMMIT;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INSERT INTO GRUPO_ITEM (ID_GRUPO_ITEM, descr_grupo_item) 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    VALUES ('6', 'PRODUTO ACABADO');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>COMMIT;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(SQ_ID_ITEM.NEXTVAL, '1', 'COURO SINTETICO PRETO');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(SQ_ID_ITEM.NEXTVAL, '1', 'COURO SINTETICO AZUL');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(SQ_ID_ITEM.NEXTVAL, '1', 'COURO SINTETICO VERMELHO');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(SQ_ID_ITEM.NEXTVAL, '1', 'FEIXO CROMADO');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(SQ_ID_ITEM.NEXTVAL, '1', 'FEIXO DOURADO');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(SQ_ID_ITEM.NEXTVAL, '1', 'DOBRADIÇA CROMADA');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(SQ_ID_ITEM.NEXTVAL, '1', 'DOBRADIÇA DOURADA');</w:t>
      </w:r>
    </w:p>
    <w:p w:rsidR="00232F25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INSERT INTO ITEM (ID_ITEM, ID_GRUPO_ITEM, DESCR_ITEM) VALUES (SQ_ID_ITEM.NEXTVAL, '6', 'ESTOJO ALBUM PRETO COM DOBRADIÇAS DOURADAS');</w:t>
      </w:r>
    </w:p>
    <w:p w:rsidR="00232F25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COMMIT;</w:t>
      </w:r>
    </w:p>
    <w:p w:rsidR="00232F25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9C1578" w:rsidRDefault="00232F25" w:rsidP="009C1578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sz w:val="16"/>
          <w:szCs w:val="16"/>
          <w:u w:val="single"/>
        </w:rPr>
      </w:pPr>
      <w:r w:rsidRPr="009C1578">
        <w:rPr>
          <w:rFonts w:ascii="Courier New" w:hAnsi="Courier New" w:cs="Courier New"/>
          <w:sz w:val="16"/>
          <w:szCs w:val="16"/>
          <w:u w:val="single"/>
        </w:rPr>
        <w:t>--SELECIONANDO ITENS DA TABELA ITEM</w:t>
      </w:r>
    </w:p>
    <w:p w:rsidR="00232F25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* FROM ITEM;</w:t>
      </w:r>
    </w:p>
    <w:p w:rsidR="00232F25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u w:val="single"/>
        </w:rPr>
      </w:pPr>
      <w:r w:rsidRPr="009C1578">
        <w:rPr>
          <w:rFonts w:ascii="Courier New" w:hAnsi="Courier New" w:cs="Courier New"/>
          <w:sz w:val="16"/>
          <w:szCs w:val="16"/>
          <w:u w:val="single"/>
        </w:rPr>
        <w:t xml:space="preserve">ID_ITEM </w:t>
      </w:r>
      <w:r w:rsidRPr="009C1578">
        <w:rPr>
          <w:rFonts w:ascii="Courier New" w:hAnsi="Courier New" w:cs="Courier New"/>
          <w:sz w:val="16"/>
          <w:szCs w:val="16"/>
          <w:u w:val="single"/>
        </w:rPr>
        <w:tab/>
        <w:t xml:space="preserve">ID_GRUPO_ITEM </w:t>
      </w:r>
      <w:r w:rsidRPr="009C1578">
        <w:rPr>
          <w:rFonts w:ascii="Courier New" w:hAnsi="Courier New" w:cs="Courier New"/>
          <w:sz w:val="16"/>
          <w:szCs w:val="16"/>
          <w:u w:val="single"/>
        </w:rPr>
        <w:tab/>
        <w:t>DESCR_ITEM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COMPENSADO 1 MM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ab/>
        <w:t>COMPENSADO 5 MM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ab/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COMPENSADO 7 MM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4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COMPENSADO 8 MM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5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COMPENSADO 10 MM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6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COMPENSADO 12 MM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7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COLA MADEIRA BRANCA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8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2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PARAFUSO ROSCA SOBERBA 10 MM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9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2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PREGO 15X21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10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2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TAXINHA TIPO PERCEVEJO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COURO SINTETICO PRETO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22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COURO SINTETICO AZUL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23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COURO SINTETICO VERMELHO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24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FEIXO CROMADO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25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FEIXO DOURADO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26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DOBRADIÇA CROMADA</w:t>
      </w:r>
    </w:p>
    <w:p w:rsidR="00232F25" w:rsidRPr="009C1578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27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1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DOBRADIÇA DOURADA</w:t>
      </w:r>
    </w:p>
    <w:p w:rsidR="00232F25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C1578">
        <w:rPr>
          <w:rFonts w:ascii="Courier New" w:hAnsi="Courier New" w:cs="Courier New"/>
          <w:sz w:val="16"/>
          <w:szCs w:val="16"/>
        </w:rPr>
        <w:t>28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6</w:t>
      </w:r>
      <w:r w:rsidRPr="009C157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C1578">
        <w:rPr>
          <w:rFonts w:ascii="Courier New" w:hAnsi="Courier New" w:cs="Courier New"/>
          <w:sz w:val="16"/>
          <w:szCs w:val="16"/>
        </w:rPr>
        <w:t>ESTOJO ALBUM PRETO COM DOBRADIÇAS DOURADAS</w:t>
      </w:r>
    </w:p>
    <w:p w:rsidR="00232F25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9C157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3A1799" w:rsidRDefault="00232F25" w:rsidP="003A1799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3A1799">
        <w:rPr>
          <w:rFonts w:ascii="Courier New" w:hAnsi="Courier New" w:cs="Courier New"/>
          <w:b/>
          <w:sz w:val="16"/>
          <w:szCs w:val="16"/>
          <w:u w:val="single"/>
        </w:rPr>
        <w:t>--SELECIONANDO ITENS DA TABELA GRUPO_ITEM</w:t>
      </w:r>
    </w:p>
    <w:p w:rsidR="00232F2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>SELECT * FROM GRUPO_ITEM;</w:t>
      </w:r>
    </w:p>
    <w:p w:rsidR="00232F2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ID_GRUPO_ITEM          DESCR_GRUPO_ITEM                                                                                     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---------------------- ----------------------------------------------------------1                      MATÉRIA PRIMA                                                                                        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2                      MATERIAL SECUNDÁRIO                                                                                  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3                      EMBALAGENS                                                                                           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4                      MATERIAL DE ESCRITÓRIO                                                                               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5                      MATERIAL DE CONSUMO - INDÚSTRIA                                                                      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6                      PRODUTO ACABADO                                                                                      </w:t>
      </w:r>
    </w:p>
    <w:p w:rsidR="00232F25" w:rsidRPr="00CF3FC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CF3FC5">
        <w:rPr>
          <w:rFonts w:ascii="Courier New" w:hAnsi="Courier New" w:cs="Courier New"/>
          <w:sz w:val="16"/>
          <w:szCs w:val="16"/>
        </w:rPr>
        <w:t xml:space="preserve"> 6 linhas selecionadas</w:t>
      </w:r>
    </w:p>
    <w:p w:rsidR="00232F2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CF3FC5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3A1799" w:rsidRDefault="00232F25" w:rsidP="003A1799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3A1799">
        <w:rPr>
          <w:rFonts w:ascii="Courier New" w:hAnsi="Courier New" w:cs="Courier New"/>
          <w:b/>
          <w:sz w:val="16"/>
          <w:szCs w:val="16"/>
          <w:u w:val="single"/>
        </w:rPr>
        <w:t>--INSERINDO DADOS NA TABELA ITEM</w:t>
      </w:r>
    </w:p>
    <w:p w:rsidR="00232F25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--no oracle, faz-se necessário criar um objeto de dados chamado SEQUENCE, que -- comporta-se como um objeto sequenciador de auto numeração.</w:t>
      </w:r>
    </w:p>
    <w:p w:rsidR="00232F25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CREATE SEQUENCE SQ_ID_ITEM 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increment by 1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start with 1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maxvalue 999999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nocycle;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descr_item) 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    VALUES (SQ_ID_ITEM.NEXTVAL, '1', 'COMPENSANDO 5 MM');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descr_item) 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    VALUES (SQ_ID_ITEM.NEXTVAL, '1', 'COMPENSANDO 7 MM');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descr_item) 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    VALUES (SQ_ID_ITEM.NEXTVAL, '1', 'COMPENSANDO 8 MM');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descr_item) 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    VALUES (SQ_ID_ITEM.NEXTVAL, '1', 'COMPENSANDO 10 MM');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descr_item) 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    VALUES (SQ_ID_ITEM.NEXTVAL, '1', 'COMPENSANDO 12 MM');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descr_item) </w:t>
      </w: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36AB8">
        <w:rPr>
          <w:rFonts w:ascii="Courier New" w:hAnsi="Courier New" w:cs="Courier New"/>
          <w:sz w:val="16"/>
          <w:szCs w:val="16"/>
        </w:rPr>
        <w:t>VALUES (SQ_ID_ITEM.NEXTVAL, '2', 'COLA MADEIRA BRANCA');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descr_item) 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    VALUES (SQ_ID_ITEM.NEXTVAL, '2', 'PARAFUSO ROSCA SOBERBA 10 MM');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COMMIT;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INSERT INTO ITEM (ID_ITEM, ID_GRUPO_ITEM, descr_item) 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    VALUES (SQ_ID_ITEM.NEXTVAL, '2', 'PREGO 15X21');</w:t>
      </w: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COMMIT;</w:t>
      </w: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3A1799" w:rsidRDefault="00232F25" w:rsidP="003A1799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3A1799">
        <w:rPr>
          <w:rFonts w:ascii="Courier New" w:hAnsi="Courier New" w:cs="Courier New"/>
          <w:b/>
          <w:sz w:val="16"/>
          <w:szCs w:val="16"/>
          <w:u w:val="single"/>
        </w:rPr>
        <w:t>--SELECIONANDO OS ITENS DA TABELA ITEM, RELACIONANDO-OS À TABELA GRUPO_ITEM</w:t>
      </w: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 xml:space="preserve">SELECT G.ID_GRUPO_ITEM, G.DESCR_GRUPO_ITEM, I.ID_ITEM, I.DESCR_ITEM </w:t>
      </w: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 xml:space="preserve">FROM GRUPO_ITEM G, ITEM I 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WHERE G.ID_GRUPO_ITEM = I.ID_GRUPO_ITEM 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ORDER BY G.ID_GRUPO_ITEM</w:t>
      </w:r>
    </w:p>
    <w:p w:rsidR="00232F25" w:rsidRPr="00D34A94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ID_GRUPO</w:t>
      </w:r>
      <w:r>
        <w:rPr>
          <w:rFonts w:ascii="Courier New" w:hAnsi="Courier New" w:cs="Courier New"/>
          <w:sz w:val="16"/>
          <w:szCs w:val="16"/>
        </w:rPr>
        <w:tab/>
        <w:t>DESCR_GRUPO_ITEM</w:t>
      </w:r>
      <w:r>
        <w:rPr>
          <w:rFonts w:ascii="Courier New" w:hAnsi="Courier New" w:cs="Courier New"/>
          <w:sz w:val="16"/>
          <w:szCs w:val="16"/>
        </w:rPr>
        <w:tab/>
        <w:t>ID_ITEM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DESCR_ITEM</w:t>
      </w:r>
    </w:p>
    <w:p w:rsidR="00232F25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--------------------------------------------------------------------------------</w:t>
      </w: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1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MATÉRIA PRIMA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1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COMPENSANDO 1 MM</w:t>
      </w: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1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MATÉRIA PRIMA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2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COMPENSANDO 5 MM</w:t>
      </w: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1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MATÉRIA PRIMA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3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COMPENSANDO 7 MM</w:t>
      </w: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1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MATÉRIA PRIMA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4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COMPENSANDO 8 MM</w:t>
      </w: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1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MATÉRIA PRIMA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5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COMPENSANDO 10 MM</w:t>
      </w: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1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MATÉRIA PRIMA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6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COMPENSANDO 12 MM</w:t>
      </w: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2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MATERIAL SECUNDÁRIO</w:t>
      </w:r>
      <w:r w:rsidRPr="00236AB8">
        <w:rPr>
          <w:rFonts w:ascii="Courier New" w:hAnsi="Courier New" w:cs="Courier New"/>
          <w:sz w:val="16"/>
          <w:szCs w:val="16"/>
        </w:rPr>
        <w:tab/>
        <w:t>7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COLA MADEIRA BRANCA</w:t>
      </w: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2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MATERIAL SECUNDÁRIO</w:t>
      </w:r>
      <w:r w:rsidRPr="00236AB8">
        <w:rPr>
          <w:rFonts w:ascii="Courier New" w:hAnsi="Courier New" w:cs="Courier New"/>
          <w:sz w:val="16"/>
          <w:szCs w:val="16"/>
        </w:rPr>
        <w:tab/>
        <w:t>8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PARAFUSO ROSCA SOBERBA 10 MM</w:t>
      </w:r>
    </w:p>
    <w:p w:rsidR="00232F25" w:rsidRPr="00236AB8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2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MATERIAL SECUNDÁRIO</w:t>
      </w:r>
      <w:r w:rsidRPr="00236AB8">
        <w:rPr>
          <w:rFonts w:ascii="Courier New" w:hAnsi="Courier New" w:cs="Courier New"/>
          <w:sz w:val="16"/>
          <w:szCs w:val="16"/>
        </w:rPr>
        <w:tab/>
        <w:t>9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PREGO 15X21</w:t>
      </w:r>
    </w:p>
    <w:p w:rsidR="00232F25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236AB8">
        <w:rPr>
          <w:rFonts w:ascii="Courier New" w:hAnsi="Courier New" w:cs="Courier New"/>
          <w:sz w:val="16"/>
          <w:szCs w:val="16"/>
        </w:rPr>
        <w:t>2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MATERIAL SECUNDÁRIO</w:t>
      </w:r>
      <w:r w:rsidRPr="00236AB8">
        <w:rPr>
          <w:rFonts w:ascii="Courier New" w:hAnsi="Courier New" w:cs="Courier New"/>
          <w:sz w:val="16"/>
          <w:szCs w:val="16"/>
        </w:rPr>
        <w:tab/>
        <w:t>10</w:t>
      </w:r>
      <w:r w:rsidRPr="00236AB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36AB8">
        <w:rPr>
          <w:rFonts w:ascii="Courier New" w:hAnsi="Courier New" w:cs="Courier New"/>
          <w:sz w:val="16"/>
          <w:szCs w:val="16"/>
        </w:rPr>
        <w:t>TAXINHA TIPO PERCEVEJO</w:t>
      </w:r>
    </w:p>
    <w:p w:rsidR="00232F25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3A1799" w:rsidRDefault="00232F25" w:rsidP="003A1799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3A1799">
        <w:rPr>
          <w:rFonts w:ascii="Courier New" w:hAnsi="Courier New" w:cs="Courier New"/>
          <w:b/>
          <w:sz w:val="16"/>
          <w:szCs w:val="16"/>
          <w:u w:val="single"/>
        </w:rPr>
        <w:t>--INSERINDO DADOS NA TABELA FORNECEDOR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INSERT INTO FORNECEDOR (ID_FORNECEDOR, NOME_FORNECEDOR, CNPJ_CPF, ENDERECO, CIDADE, UF, CEP) 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    VALUES ('1', 'MAXIMUS MADEIRA LTDA', '0000000000' , 'RUA APUCARANA, 125', 'SANTA FÉ', 'PR', '99999-999');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COMMIT;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INSERT INTO FORNECEDOR (ID_FORNECEDOR, NOME_FORNECEDOR, CNPJ_CPF, ENDERECO, CIDADE, UF, CEP) 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    VALUES ('2', 'SOUZA DISTRIBUIDORA DE EMBALAGENS LTDA', '0000000000' , 'RUA BRASIL, 996', 'MARINGÁ', 'PR', '99999-999');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COMMIT;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INSERT INTO FORNECEDOR (ID_FORNECEDOR, NOME_FORNECEDOR, CNPJ_CPF, ENDERECO, CIDADE, UF, CEP) 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    VALUES ('3', 'MEGA FORMAS MATERIAIS E METAIS LTDA', '0000000000' , 'RUA VISCONDE DE SABUGOSA, 754', 'MARINGÁ', 'PR', '99999-999');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COMMIT;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INSERT INTO FORNECEDOR (ID_FORNECEDOR, NOME_FORNECEDOR, CNPJ_CPF, ENDERECO, CIDADE, UF, CEP) 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    VALUES ('4', 'MENDES TECIDOS E SINTÉTICOS LTDA', '0000000000' , 'RUA DA INDÚSTRIA, 12345', 'MARINGÁ', 'PR', '99999-999');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COMMIT;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INSERT INTO FORNECEDOR (ID_FORNECEDOR, NOME_FORNECEDOR, CNPJ_CPF, ENDERECO, CIDADE, UF, CEP) 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 xml:space="preserve">    VALUES ('5', 'PREGOS E CIA', '0000000000' , 'RUA DOS PARAFUSOS, 12345', 'MARINGÁ', 'PR', '99999-999');</w:t>
      </w:r>
    </w:p>
    <w:p w:rsidR="00232F25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2077C">
        <w:rPr>
          <w:rFonts w:ascii="Courier New" w:hAnsi="Courier New" w:cs="Courier New"/>
          <w:sz w:val="16"/>
          <w:szCs w:val="16"/>
        </w:rPr>
        <w:t>COMMIT;</w:t>
      </w:r>
    </w:p>
    <w:p w:rsidR="00232F25" w:rsidRPr="00F2077C" w:rsidRDefault="00232F25" w:rsidP="00F2077C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3A1799" w:rsidRDefault="00232F25" w:rsidP="003A1799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3A1799">
        <w:rPr>
          <w:rFonts w:ascii="Courier New" w:hAnsi="Courier New" w:cs="Courier New"/>
          <w:b/>
          <w:sz w:val="16"/>
          <w:szCs w:val="16"/>
          <w:u w:val="single"/>
        </w:rPr>
        <w:t>--SELECIONANDO REGISTROS DA TABELA FORNECEDOR</w:t>
      </w:r>
    </w:p>
    <w:p w:rsidR="00232F25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3A1799" w:rsidRDefault="00232F25" w:rsidP="003A179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3A1799">
        <w:rPr>
          <w:rFonts w:ascii="Courier New" w:hAnsi="Courier New" w:cs="Courier New"/>
          <w:sz w:val="16"/>
          <w:szCs w:val="16"/>
        </w:rPr>
        <w:t xml:space="preserve">SELECT ID_FORNECEDOR, NOME_FORNECEDOR, CNPJ_CPF </w:t>
      </w:r>
    </w:p>
    <w:p w:rsidR="00232F25" w:rsidRDefault="00232F25" w:rsidP="003A179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3A1799">
        <w:rPr>
          <w:rFonts w:ascii="Courier New" w:hAnsi="Courier New" w:cs="Courier New"/>
          <w:sz w:val="16"/>
          <w:szCs w:val="16"/>
        </w:rPr>
        <w:t>FROM FORNECEDOR</w:t>
      </w:r>
    </w:p>
    <w:p w:rsidR="00232F25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3A1799" w:rsidRDefault="00232F25" w:rsidP="00097D55">
      <w:pPr>
        <w:pStyle w:val="NoSpacing"/>
        <w:ind w:left="142" w:right="-852"/>
        <w:jc w:val="both"/>
        <w:rPr>
          <w:rFonts w:ascii="Courier New" w:hAnsi="Courier New" w:cs="Courier New"/>
          <w:sz w:val="12"/>
          <w:szCs w:val="16"/>
        </w:rPr>
      </w:pPr>
      <w:r w:rsidRPr="003A1799">
        <w:rPr>
          <w:rFonts w:ascii="Courier New" w:hAnsi="Courier New" w:cs="Courier New"/>
          <w:sz w:val="12"/>
          <w:szCs w:val="16"/>
        </w:rPr>
        <w:t xml:space="preserve">ID_FORNECEDOR          NOME_FORNECEDOR                                                                              CNPJ_CPF             </w:t>
      </w:r>
    </w:p>
    <w:p w:rsidR="00232F25" w:rsidRPr="003A1799" w:rsidRDefault="00232F25" w:rsidP="00097D55">
      <w:pPr>
        <w:pStyle w:val="NoSpacing"/>
        <w:ind w:left="142" w:right="-852"/>
        <w:jc w:val="both"/>
        <w:rPr>
          <w:rFonts w:ascii="Courier New" w:hAnsi="Courier New" w:cs="Courier New"/>
          <w:sz w:val="12"/>
          <w:szCs w:val="16"/>
        </w:rPr>
      </w:pPr>
      <w:r w:rsidRPr="003A1799">
        <w:rPr>
          <w:rFonts w:ascii="Courier New" w:hAnsi="Courier New" w:cs="Courier New"/>
          <w:sz w:val="12"/>
          <w:szCs w:val="16"/>
        </w:rPr>
        <w:t>---------------------- -----------------------------------------------------------------------------</w:t>
      </w:r>
      <w:r>
        <w:rPr>
          <w:rFonts w:ascii="Courier New" w:hAnsi="Courier New" w:cs="Courier New"/>
          <w:sz w:val="12"/>
          <w:szCs w:val="16"/>
        </w:rPr>
        <w:t>------------- -------------</w:t>
      </w:r>
    </w:p>
    <w:p w:rsidR="00232F25" w:rsidRPr="003A1799" w:rsidRDefault="00232F25" w:rsidP="00097D55">
      <w:pPr>
        <w:pStyle w:val="NoSpacing"/>
        <w:ind w:left="142" w:right="-852"/>
        <w:jc w:val="both"/>
        <w:rPr>
          <w:rFonts w:ascii="Courier New" w:hAnsi="Courier New" w:cs="Courier New"/>
          <w:sz w:val="12"/>
          <w:szCs w:val="16"/>
        </w:rPr>
      </w:pPr>
      <w:r w:rsidRPr="003A1799">
        <w:rPr>
          <w:rFonts w:ascii="Courier New" w:hAnsi="Courier New" w:cs="Courier New"/>
          <w:sz w:val="12"/>
          <w:szCs w:val="16"/>
        </w:rPr>
        <w:t xml:space="preserve">1                      MAXIMUS MADEIRA LTDA                                                                        0000000000           </w:t>
      </w:r>
    </w:p>
    <w:p w:rsidR="00232F25" w:rsidRPr="003A1799" w:rsidRDefault="00232F25" w:rsidP="00097D55">
      <w:pPr>
        <w:pStyle w:val="NoSpacing"/>
        <w:ind w:left="142" w:right="-852"/>
        <w:jc w:val="both"/>
        <w:rPr>
          <w:rFonts w:ascii="Courier New" w:hAnsi="Courier New" w:cs="Courier New"/>
          <w:sz w:val="12"/>
          <w:szCs w:val="16"/>
        </w:rPr>
      </w:pPr>
      <w:r w:rsidRPr="003A1799">
        <w:rPr>
          <w:rFonts w:ascii="Courier New" w:hAnsi="Courier New" w:cs="Courier New"/>
          <w:sz w:val="12"/>
          <w:szCs w:val="16"/>
        </w:rPr>
        <w:t xml:space="preserve">2                      SOUZA DISTRIBUIDORA DE EMBALAGENS LTDA                                                      0000000000           </w:t>
      </w:r>
    </w:p>
    <w:p w:rsidR="00232F25" w:rsidRPr="003A1799" w:rsidRDefault="00232F25" w:rsidP="00097D55">
      <w:pPr>
        <w:pStyle w:val="NoSpacing"/>
        <w:ind w:left="142" w:right="-852"/>
        <w:jc w:val="both"/>
        <w:rPr>
          <w:rFonts w:ascii="Courier New" w:hAnsi="Courier New" w:cs="Courier New"/>
          <w:sz w:val="12"/>
          <w:szCs w:val="16"/>
        </w:rPr>
      </w:pPr>
      <w:r w:rsidRPr="003A1799">
        <w:rPr>
          <w:rFonts w:ascii="Courier New" w:hAnsi="Courier New" w:cs="Courier New"/>
          <w:sz w:val="12"/>
          <w:szCs w:val="16"/>
        </w:rPr>
        <w:t xml:space="preserve">3                      MEGA FORMAS MATERIAIS E METAIS LTDA                                                         0000000000           </w:t>
      </w:r>
    </w:p>
    <w:p w:rsidR="00232F25" w:rsidRPr="003A1799" w:rsidRDefault="00232F25" w:rsidP="00097D55">
      <w:pPr>
        <w:pStyle w:val="NoSpacing"/>
        <w:ind w:left="142" w:right="-852"/>
        <w:jc w:val="both"/>
        <w:rPr>
          <w:rFonts w:ascii="Courier New" w:hAnsi="Courier New" w:cs="Courier New"/>
          <w:sz w:val="12"/>
          <w:szCs w:val="16"/>
        </w:rPr>
      </w:pPr>
      <w:r w:rsidRPr="003A1799">
        <w:rPr>
          <w:rFonts w:ascii="Courier New" w:hAnsi="Courier New" w:cs="Courier New"/>
          <w:sz w:val="12"/>
          <w:szCs w:val="16"/>
        </w:rPr>
        <w:t xml:space="preserve">4                      MENDES TECIDOS E SINTÉTICOS LTDA                                                            0000000000           </w:t>
      </w:r>
    </w:p>
    <w:p w:rsidR="00232F25" w:rsidRPr="003A1799" w:rsidRDefault="00232F25" w:rsidP="00097D55">
      <w:pPr>
        <w:pStyle w:val="NoSpacing"/>
        <w:ind w:left="142" w:right="-852"/>
        <w:jc w:val="both"/>
        <w:rPr>
          <w:rFonts w:ascii="Courier New" w:hAnsi="Courier New" w:cs="Courier New"/>
          <w:sz w:val="12"/>
          <w:szCs w:val="16"/>
        </w:rPr>
      </w:pPr>
      <w:r w:rsidRPr="003A1799">
        <w:rPr>
          <w:rFonts w:ascii="Courier New" w:hAnsi="Courier New" w:cs="Courier New"/>
          <w:sz w:val="12"/>
          <w:szCs w:val="16"/>
        </w:rPr>
        <w:t xml:space="preserve">5                      PREGOS E CIA                                                                                0000000000           </w:t>
      </w:r>
    </w:p>
    <w:p w:rsidR="00232F25" w:rsidRDefault="00232F25" w:rsidP="00097D55">
      <w:pPr>
        <w:pStyle w:val="NoSpacing"/>
        <w:ind w:left="142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236AB8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D6461" w:rsidRDefault="00232F25" w:rsidP="00FD6461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D6461">
        <w:rPr>
          <w:rFonts w:ascii="Courier New" w:hAnsi="Courier New" w:cs="Courier New"/>
          <w:sz w:val="16"/>
          <w:szCs w:val="16"/>
        </w:rPr>
        <w:t>--CONSULTANDO FICHA DE PRODUTOS</w:t>
      </w:r>
    </w:p>
    <w:p w:rsidR="00232F25" w:rsidRDefault="00232F25" w:rsidP="00FD6461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D6461">
        <w:rPr>
          <w:rFonts w:ascii="Courier New" w:hAnsi="Courier New" w:cs="Courier New"/>
          <w:sz w:val="16"/>
          <w:szCs w:val="16"/>
        </w:rPr>
        <w:t xml:space="preserve">--SELECIONANDO ITENS QUE COMPÓEM O PRODUTO 28 </w:t>
      </w:r>
      <w:r>
        <w:rPr>
          <w:rFonts w:ascii="Courier New" w:hAnsi="Courier New" w:cs="Courier New"/>
          <w:sz w:val="16"/>
          <w:szCs w:val="16"/>
        </w:rPr>
        <w:t>–</w:t>
      </w:r>
      <w:r w:rsidRPr="00FD6461">
        <w:rPr>
          <w:rFonts w:ascii="Courier New" w:hAnsi="Courier New" w:cs="Courier New"/>
          <w:sz w:val="16"/>
          <w:szCs w:val="16"/>
        </w:rPr>
        <w:t xml:space="preserve"> ÁLBUM</w:t>
      </w:r>
      <w:r>
        <w:rPr>
          <w:rFonts w:ascii="Courier New" w:hAnsi="Courier New" w:cs="Courier New"/>
          <w:sz w:val="16"/>
          <w:szCs w:val="16"/>
        </w:rPr>
        <w:t xml:space="preserve"> PRETO COM FEIXES DOURADOS</w:t>
      </w:r>
    </w:p>
    <w:p w:rsidR="00232F25" w:rsidRDefault="00232F25" w:rsidP="00FD6461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--ESTA SELECT CONTÉM CAMPOS CALCULADOS (TOTAL_ITEM) E JUNÇÕES INTERNAS ENTRE AS </w:t>
      </w:r>
    </w:p>
    <w:p w:rsidR="00232F25" w:rsidRDefault="00232F25" w:rsidP="00FD6461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--TABELAS</w:t>
      </w:r>
    </w:p>
    <w:p w:rsidR="00232F25" w:rsidRPr="00FD6461" w:rsidRDefault="00232F25" w:rsidP="00FD6461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D6461" w:rsidRDefault="00232F25" w:rsidP="00FD6461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D6461">
        <w:rPr>
          <w:rFonts w:ascii="Courier New" w:hAnsi="Courier New" w:cs="Courier New"/>
          <w:sz w:val="16"/>
          <w:szCs w:val="16"/>
        </w:rPr>
        <w:t xml:space="preserve">SELECT F.ID_PRODUTO, P.DESCR_ITEM AS DESCR_PRODUTO, F.ID_ITEM, </w:t>
      </w:r>
    </w:p>
    <w:p w:rsidR="00232F25" w:rsidRPr="00D34A94" w:rsidRDefault="00232F25" w:rsidP="00FD6461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I.DESCR_ITEM, F.QTDE, F.UNIT, (F.QTDE * F.UNIT) AS TOTAL_ITEM</w:t>
      </w:r>
    </w:p>
    <w:p w:rsidR="00232F25" w:rsidRPr="00FD6461" w:rsidRDefault="00232F25" w:rsidP="00FD6461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FD6461">
        <w:rPr>
          <w:rFonts w:ascii="Courier New" w:hAnsi="Courier New" w:cs="Courier New"/>
          <w:sz w:val="16"/>
          <w:szCs w:val="16"/>
        </w:rPr>
        <w:t>FROM ITEM I, FICHA_PRODUTO F, ITEM P</w:t>
      </w:r>
    </w:p>
    <w:p w:rsidR="00232F25" w:rsidRPr="00D34A94" w:rsidRDefault="00232F25" w:rsidP="00FD6461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WHERE I.ID_ITEM = F.ID_ITEM </w:t>
      </w:r>
    </w:p>
    <w:p w:rsidR="00232F25" w:rsidRPr="00D34A94" w:rsidRDefault="00232F25" w:rsidP="00FD6461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AND F.ID_PRODUTO = P.ID_ITEM</w:t>
      </w:r>
    </w:p>
    <w:p w:rsidR="00232F25" w:rsidRPr="00D34A94" w:rsidRDefault="00232F25" w:rsidP="00FD6461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097D55" w:rsidRDefault="00232F25" w:rsidP="00FD6461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u w:val="single"/>
        </w:rPr>
      </w:pPr>
      <w:r w:rsidRPr="00097D55">
        <w:rPr>
          <w:rFonts w:ascii="Courier New" w:hAnsi="Courier New" w:cs="Courier New"/>
          <w:sz w:val="16"/>
          <w:szCs w:val="16"/>
          <w:u w:val="single"/>
        </w:rPr>
        <w:t>Id</w:t>
      </w:r>
      <w:r w:rsidRPr="00097D55">
        <w:rPr>
          <w:rFonts w:ascii="Courier New" w:hAnsi="Courier New" w:cs="Courier New"/>
          <w:sz w:val="16"/>
          <w:szCs w:val="16"/>
          <w:u w:val="single"/>
        </w:rPr>
        <w:tab/>
        <w:t>descrição</w:t>
      </w:r>
      <w:r w:rsidRPr="00097D55">
        <w:rPr>
          <w:rFonts w:ascii="Courier New" w:hAnsi="Courier New" w:cs="Courier New"/>
          <w:sz w:val="16"/>
          <w:szCs w:val="16"/>
          <w:u w:val="single"/>
        </w:rPr>
        <w:tab/>
      </w:r>
      <w:r w:rsidRPr="00097D55">
        <w:rPr>
          <w:rFonts w:ascii="Courier New" w:hAnsi="Courier New" w:cs="Courier New"/>
          <w:sz w:val="16"/>
          <w:szCs w:val="16"/>
          <w:u w:val="single"/>
        </w:rPr>
        <w:tab/>
      </w:r>
      <w:r w:rsidRPr="00097D55">
        <w:rPr>
          <w:rFonts w:ascii="Courier New" w:hAnsi="Courier New" w:cs="Courier New"/>
          <w:sz w:val="16"/>
          <w:szCs w:val="16"/>
          <w:u w:val="single"/>
        </w:rPr>
        <w:tab/>
      </w:r>
      <w:r w:rsidRPr="00097D55">
        <w:rPr>
          <w:rFonts w:ascii="Courier New" w:hAnsi="Courier New" w:cs="Courier New"/>
          <w:sz w:val="16"/>
          <w:szCs w:val="16"/>
          <w:u w:val="single"/>
        </w:rPr>
        <w:tab/>
        <w:t>qtde</w:t>
      </w:r>
      <w:r w:rsidRPr="00097D55">
        <w:rPr>
          <w:rFonts w:ascii="Courier New" w:hAnsi="Courier New" w:cs="Courier New"/>
          <w:sz w:val="16"/>
          <w:szCs w:val="16"/>
          <w:u w:val="single"/>
        </w:rPr>
        <w:tab/>
        <w:t>unit</w:t>
      </w:r>
      <w:r w:rsidRPr="00097D55">
        <w:rPr>
          <w:rFonts w:ascii="Courier New" w:hAnsi="Courier New" w:cs="Courier New"/>
          <w:sz w:val="16"/>
          <w:szCs w:val="16"/>
          <w:u w:val="single"/>
        </w:rPr>
        <w:tab/>
        <w:t>total</w:t>
      </w:r>
    </w:p>
    <w:p w:rsidR="00232F25" w:rsidRPr="00653AEE" w:rsidRDefault="00232F25" w:rsidP="00653AEE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3AEE">
        <w:rPr>
          <w:rFonts w:ascii="Courier New" w:hAnsi="Courier New" w:cs="Courier New"/>
          <w:sz w:val="16"/>
          <w:szCs w:val="16"/>
        </w:rPr>
        <w:t>2</w:t>
      </w:r>
      <w:r w:rsidRPr="00653AEE">
        <w:rPr>
          <w:rFonts w:ascii="Courier New" w:hAnsi="Courier New" w:cs="Courier New"/>
          <w:sz w:val="16"/>
          <w:szCs w:val="16"/>
        </w:rPr>
        <w:tab/>
        <w:t>COMPENSANDO 5 MM</w:t>
      </w:r>
      <w:r w:rsidRPr="00653A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53AEE">
        <w:rPr>
          <w:rFonts w:ascii="Courier New" w:hAnsi="Courier New" w:cs="Courier New"/>
          <w:sz w:val="16"/>
          <w:szCs w:val="16"/>
        </w:rPr>
        <w:t>100</w:t>
      </w:r>
      <w:r w:rsidRPr="00653AEE">
        <w:rPr>
          <w:rFonts w:ascii="Courier New" w:hAnsi="Courier New" w:cs="Courier New"/>
          <w:sz w:val="16"/>
          <w:szCs w:val="16"/>
        </w:rPr>
        <w:tab/>
        <w:t>1</w:t>
      </w:r>
      <w:r w:rsidRPr="00653AEE">
        <w:rPr>
          <w:rFonts w:ascii="Courier New" w:hAnsi="Courier New" w:cs="Courier New"/>
          <w:sz w:val="16"/>
          <w:szCs w:val="16"/>
        </w:rPr>
        <w:tab/>
        <w:t>100</w:t>
      </w:r>
    </w:p>
    <w:p w:rsidR="00232F25" w:rsidRPr="00653AEE" w:rsidRDefault="00232F25" w:rsidP="00653AEE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3AEE">
        <w:rPr>
          <w:rFonts w:ascii="Courier New" w:hAnsi="Courier New" w:cs="Courier New"/>
          <w:sz w:val="16"/>
          <w:szCs w:val="16"/>
        </w:rPr>
        <w:t>7</w:t>
      </w:r>
      <w:r w:rsidRPr="00653AEE">
        <w:rPr>
          <w:rFonts w:ascii="Courier New" w:hAnsi="Courier New" w:cs="Courier New"/>
          <w:sz w:val="16"/>
          <w:szCs w:val="16"/>
        </w:rPr>
        <w:tab/>
        <w:t>COLA MADEIRA BRANCA</w:t>
      </w:r>
      <w:r w:rsidRPr="00653A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53AEE">
        <w:rPr>
          <w:rFonts w:ascii="Courier New" w:hAnsi="Courier New" w:cs="Courier New"/>
          <w:sz w:val="16"/>
          <w:szCs w:val="16"/>
        </w:rPr>
        <w:t>20</w:t>
      </w:r>
      <w:r w:rsidRPr="00653AEE">
        <w:rPr>
          <w:rFonts w:ascii="Courier New" w:hAnsi="Courier New" w:cs="Courier New"/>
          <w:sz w:val="16"/>
          <w:szCs w:val="16"/>
        </w:rPr>
        <w:tab/>
        <w:t>1</w:t>
      </w:r>
      <w:r w:rsidRPr="00653AEE">
        <w:rPr>
          <w:rFonts w:ascii="Courier New" w:hAnsi="Courier New" w:cs="Courier New"/>
          <w:sz w:val="16"/>
          <w:szCs w:val="16"/>
        </w:rPr>
        <w:tab/>
        <w:t>20</w:t>
      </w:r>
    </w:p>
    <w:p w:rsidR="00232F25" w:rsidRPr="00653AEE" w:rsidRDefault="00232F25" w:rsidP="00653AEE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3AEE">
        <w:rPr>
          <w:rFonts w:ascii="Courier New" w:hAnsi="Courier New" w:cs="Courier New"/>
          <w:sz w:val="16"/>
          <w:szCs w:val="16"/>
        </w:rPr>
        <w:t>8</w:t>
      </w:r>
      <w:r w:rsidRPr="00653AEE">
        <w:rPr>
          <w:rFonts w:ascii="Courier New" w:hAnsi="Courier New" w:cs="Courier New"/>
          <w:sz w:val="16"/>
          <w:szCs w:val="16"/>
        </w:rPr>
        <w:tab/>
        <w:t>PARAFUSO ROSCA SOBERBA 10 MM</w:t>
      </w:r>
      <w:r w:rsidRPr="00653A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53AEE">
        <w:rPr>
          <w:rFonts w:ascii="Courier New" w:hAnsi="Courier New" w:cs="Courier New"/>
          <w:sz w:val="16"/>
          <w:szCs w:val="16"/>
        </w:rPr>
        <w:t>25</w:t>
      </w:r>
      <w:r w:rsidRPr="00653AEE">
        <w:rPr>
          <w:rFonts w:ascii="Courier New" w:hAnsi="Courier New" w:cs="Courier New"/>
          <w:sz w:val="16"/>
          <w:szCs w:val="16"/>
        </w:rPr>
        <w:tab/>
        <w:t>0,5</w:t>
      </w:r>
      <w:r w:rsidRPr="00653AEE">
        <w:rPr>
          <w:rFonts w:ascii="Courier New" w:hAnsi="Courier New" w:cs="Courier New"/>
          <w:sz w:val="16"/>
          <w:szCs w:val="16"/>
        </w:rPr>
        <w:tab/>
        <w:t>12,5</w:t>
      </w:r>
    </w:p>
    <w:p w:rsidR="00232F25" w:rsidRPr="00653AEE" w:rsidRDefault="00232F25" w:rsidP="00653AEE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3AEE">
        <w:rPr>
          <w:rFonts w:ascii="Courier New" w:hAnsi="Courier New" w:cs="Courier New"/>
          <w:sz w:val="16"/>
          <w:szCs w:val="16"/>
        </w:rPr>
        <w:t>21</w:t>
      </w:r>
      <w:r w:rsidRPr="00653AEE">
        <w:rPr>
          <w:rFonts w:ascii="Courier New" w:hAnsi="Courier New" w:cs="Courier New"/>
          <w:sz w:val="16"/>
          <w:szCs w:val="16"/>
        </w:rPr>
        <w:tab/>
        <w:t>COURO SINTETICO PRETO</w:t>
      </w:r>
      <w:r w:rsidRPr="00653A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53AEE">
        <w:rPr>
          <w:rFonts w:ascii="Courier New" w:hAnsi="Courier New" w:cs="Courier New"/>
          <w:sz w:val="16"/>
          <w:szCs w:val="16"/>
        </w:rPr>
        <w:t>1</w:t>
      </w:r>
      <w:r w:rsidRPr="00653AEE">
        <w:rPr>
          <w:rFonts w:ascii="Courier New" w:hAnsi="Courier New" w:cs="Courier New"/>
          <w:sz w:val="16"/>
          <w:szCs w:val="16"/>
        </w:rPr>
        <w:tab/>
        <w:t>4</w:t>
      </w:r>
      <w:r w:rsidRPr="00653AEE">
        <w:rPr>
          <w:rFonts w:ascii="Courier New" w:hAnsi="Courier New" w:cs="Courier New"/>
          <w:sz w:val="16"/>
          <w:szCs w:val="16"/>
        </w:rPr>
        <w:tab/>
        <w:t>4</w:t>
      </w:r>
    </w:p>
    <w:p w:rsidR="00232F25" w:rsidRPr="00653AEE" w:rsidRDefault="00232F25" w:rsidP="00653AEE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3AEE">
        <w:rPr>
          <w:rFonts w:ascii="Courier New" w:hAnsi="Courier New" w:cs="Courier New"/>
          <w:sz w:val="16"/>
          <w:szCs w:val="16"/>
        </w:rPr>
        <w:t>25</w:t>
      </w:r>
      <w:r w:rsidRPr="00653AEE">
        <w:rPr>
          <w:rFonts w:ascii="Courier New" w:hAnsi="Courier New" w:cs="Courier New"/>
          <w:sz w:val="16"/>
          <w:szCs w:val="16"/>
        </w:rPr>
        <w:tab/>
        <w:t>FEIXO DOURADO</w:t>
      </w:r>
      <w:r w:rsidRPr="00653AEE">
        <w:rPr>
          <w:rFonts w:ascii="Courier New" w:hAnsi="Courier New" w:cs="Courier New"/>
          <w:sz w:val="16"/>
          <w:szCs w:val="16"/>
        </w:rPr>
        <w:tab/>
        <w:t>2</w:t>
      </w:r>
      <w:r w:rsidRPr="00653A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53AEE">
        <w:rPr>
          <w:rFonts w:ascii="Courier New" w:hAnsi="Courier New" w:cs="Courier New"/>
          <w:sz w:val="16"/>
          <w:szCs w:val="16"/>
        </w:rPr>
        <w:t>6</w:t>
      </w:r>
      <w:r w:rsidRPr="00653AEE">
        <w:rPr>
          <w:rFonts w:ascii="Courier New" w:hAnsi="Courier New" w:cs="Courier New"/>
          <w:sz w:val="16"/>
          <w:szCs w:val="16"/>
        </w:rPr>
        <w:tab/>
        <w:t>12</w:t>
      </w:r>
    </w:p>
    <w:p w:rsidR="00232F25" w:rsidRDefault="00232F25" w:rsidP="00653AEE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3AEE">
        <w:rPr>
          <w:rFonts w:ascii="Courier New" w:hAnsi="Courier New" w:cs="Courier New"/>
          <w:sz w:val="16"/>
          <w:szCs w:val="16"/>
        </w:rPr>
        <w:t>27</w:t>
      </w:r>
      <w:r w:rsidRPr="00653AEE">
        <w:rPr>
          <w:rFonts w:ascii="Courier New" w:hAnsi="Courier New" w:cs="Courier New"/>
          <w:sz w:val="16"/>
          <w:szCs w:val="16"/>
        </w:rPr>
        <w:tab/>
        <w:t>DOBRADIÇA DOURADA</w:t>
      </w:r>
      <w:r w:rsidRPr="00653A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53AEE">
        <w:rPr>
          <w:rFonts w:ascii="Courier New" w:hAnsi="Courier New" w:cs="Courier New"/>
          <w:sz w:val="16"/>
          <w:szCs w:val="16"/>
        </w:rPr>
        <w:t>2</w:t>
      </w:r>
      <w:r w:rsidRPr="00653AEE">
        <w:rPr>
          <w:rFonts w:ascii="Courier New" w:hAnsi="Courier New" w:cs="Courier New"/>
          <w:sz w:val="16"/>
          <w:szCs w:val="16"/>
        </w:rPr>
        <w:tab/>
        <w:t>8</w:t>
      </w:r>
      <w:r w:rsidRPr="00653AEE">
        <w:rPr>
          <w:rFonts w:ascii="Courier New" w:hAnsi="Courier New" w:cs="Courier New"/>
          <w:sz w:val="16"/>
          <w:szCs w:val="16"/>
        </w:rPr>
        <w:tab/>
        <w:t>16</w:t>
      </w:r>
    </w:p>
    <w:p w:rsidR="00232F25" w:rsidRDefault="00232F25" w:rsidP="00247074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247074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6E08F2" w:rsidRDefault="00232F25" w:rsidP="006E08F2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E08F2">
        <w:rPr>
          <w:rFonts w:ascii="Courier New" w:hAnsi="Courier New" w:cs="Courier New"/>
          <w:sz w:val="16"/>
          <w:szCs w:val="16"/>
        </w:rPr>
        <w:t>--CONSULTANDO FICHA DE PRODUTOS</w:t>
      </w:r>
    </w:p>
    <w:p w:rsidR="00232F25" w:rsidRPr="006E08F2" w:rsidRDefault="00232F25" w:rsidP="006E08F2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E08F2">
        <w:rPr>
          <w:rFonts w:ascii="Courier New" w:hAnsi="Courier New" w:cs="Courier New"/>
          <w:sz w:val="16"/>
          <w:szCs w:val="16"/>
        </w:rPr>
        <w:t xml:space="preserve">--SELECIONANDO O VALOR TOTAL DE UM PRODUTO </w:t>
      </w:r>
    </w:p>
    <w:p w:rsidR="00232F25" w:rsidRDefault="00232F25" w:rsidP="006E08F2">
      <w:pPr>
        <w:pStyle w:val="NoSpacing"/>
        <w:shd w:val="clear" w:color="auto" w:fill="D9D9D9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E08F2">
        <w:rPr>
          <w:rFonts w:ascii="Courier New" w:hAnsi="Courier New" w:cs="Courier New"/>
          <w:sz w:val="16"/>
          <w:szCs w:val="16"/>
        </w:rPr>
        <w:t>--DA TABELA FICHA DE PRODUTOS PRODUZIDOS</w:t>
      </w:r>
    </w:p>
    <w:p w:rsidR="00232F25" w:rsidRPr="006E08F2" w:rsidRDefault="00232F25" w:rsidP="006E08F2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6E08F2" w:rsidRDefault="00232F25" w:rsidP="006E08F2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E08F2">
        <w:rPr>
          <w:rFonts w:ascii="Courier New" w:hAnsi="Courier New" w:cs="Courier New"/>
          <w:sz w:val="16"/>
          <w:szCs w:val="16"/>
        </w:rPr>
        <w:t xml:space="preserve">SELECT F.ID_PRODUTO, P.DESCR_ITEM AS PRODUTO, </w:t>
      </w:r>
    </w:p>
    <w:p w:rsidR="00232F25" w:rsidRPr="00D34A94" w:rsidRDefault="00232F25" w:rsidP="006E08F2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SUM(F.QTDE * F.UNIT) AS TOTAL_ITEM</w:t>
      </w:r>
    </w:p>
    <w:p w:rsidR="00232F25" w:rsidRPr="006E08F2" w:rsidRDefault="00232F25" w:rsidP="006E08F2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E08F2">
        <w:rPr>
          <w:rFonts w:ascii="Courier New" w:hAnsi="Courier New" w:cs="Courier New"/>
          <w:sz w:val="16"/>
          <w:szCs w:val="16"/>
        </w:rPr>
        <w:t>FROM ITEM I, FICHA_PRODUTO F, ITEM P</w:t>
      </w:r>
    </w:p>
    <w:p w:rsidR="00232F25" w:rsidRPr="00D34A94" w:rsidRDefault="00232F25" w:rsidP="006E08F2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WHERE I.ID_ITEM = F.ID_ITEM </w:t>
      </w:r>
    </w:p>
    <w:p w:rsidR="00232F25" w:rsidRPr="00D34A94" w:rsidRDefault="00232F25" w:rsidP="006E08F2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AND F.ID_PRODUTO = P.ID_ITEM</w:t>
      </w:r>
    </w:p>
    <w:p w:rsidR="00232F25" w:rsidRPr="00D34A94" w:rsidRDefault="00232F25" w:rsidP="006E08F2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GROUP BY F.ID_PRODUTO, P.DESCR_ITEM</w:t>
      </w:r>
    </w:p>
    <w:p w:rsidR="00232F25" w:rsidRPr="00D34A94" w:rsidRDefault="00232F25" w:rsidP="006E08F2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6E08F2" w:rsidRDefault="00232F25" w:rsidP="006E08F2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u w:val="single"/>
        </w:rPr>
      </w:pPr>
      <w:r w:rsidRPr="006E08F2">
        <w:rPr>
          <w:rFonts w:ascii="Courier New" w:hAnsi="Courier New" w:cs="Courier New"/>
          <w:sz w:val="16"/>
          <w:szCs w:val="16"/>
          <w:u w:val="single"/>
        </w:rPr>
        <w:t>ID</w:t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  <w:t>PRODUTO</w:t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</w:r>
      <w:r w:rsidRPr="006E08F2">
        <w:rPr>
          <w:rFonts w:ascii="Courier New" w:hAnsi="Courier New" w:cs="Courier New"/>
          <w:sz w:val="16"/>
          <w:szCs w:val="16"/>
          <w:u w:val="single"/>
        </w:rPr>
        <w:tab/>
        <w:t>TOTAL_ITEM</w:t>
      </w:r>
    </w:p>
    <w:p w:rsidR="00232F25" w:rsidRDefault="00232F25" w:rsidP="006E08F2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E08F2">
        <w:rPr>
          <w:rFonts w:ascii="Courier New" w:hAnsi="Courier New" w:cs="Courier New"/>
          <w:sz w:val="16"/>
          <w:szCs w:val="16"/>
        </w:rPr>
        <w:t>28</w:t>
      </w:r>
      <w:r w:rsidRPr="006E08F2">
        <w:rPr>
          <w:rFonts w:ascii="Courier New" w:hAnsi="Courier New" w:cs="Courier New"/>
          <w:sz w:val="16"/>
          <w:szCs w:val="16"/>
        </w:rPr>
        <w:tab/>
        <w:t>ESTOJO ALBUM PRETO COM DOBRADIÇAS DOURADAS</w:t>
      </w:r>
      <w:r w:rsidRPr="006E08F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6E08F2">
        <w:rPr>
          <w:rFonts w:ascii="Courier New" w:hAnsi="Courier New" w:cs="Courier New"/>
          <w:sz w:val="16"/>
          <w:szCs w:val="16"/>
        </w:rPr>
        <w:t>164,5</w:t>
      </w:r>
    </w:p>
    <w:p w:rsidR="00232F25" w:rsidRDefault="00232F25" w:rsidP="006E08F2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6E08F2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5C1624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5C1624">
      <w:pPr>
        <w:pStyle w:val="NoSpacing"/>
        <w:ind w:firstLine="360"/>
        <w:jc w:val="both"/>
        <w:rPr>
          <w:rFonts w:ascii="Times New Roman" w:hAnsi="Times New Roman"/>
          <w:b/>
          <w:sz w:val="28"/>
          <w:szCs w:val="16"/>
        </w:rPr>
      </w:pPr>
      <w:r>
        <w:rPr>
          <w:rFonts w:ascii="Times New Roman" w:hAnsi="Times New Roman"/>
          <w:b/>
          <w:sz w:val="28"/>
          <w:szCs w:val="16"/>
        </w:rPr>
        <w:t>6.</w:t>
      </w:r>
      <w:r w:rsidRPr="00F5729C">
        <w:rPr>
          <w:rFonts w:ascii="Times New Roman" w:hAnsi="Times New Roman"/>
          <w:b/>
          <w:sz w:val="28"/>
          <w:szCs w:val="16"/>
        </w:rPr>
        <w:t xml:space="preserve"> </w:t>
      </w:r>
      <w:r>
        <w:rPr>
          <w:rFonts w:ascii="Times New Roman" w:hAnsi="Times New Roman"/>
          <w:b/>
          <w:sz w:val="28"/>
          <w:szCs w:val="16"/>
        </w:rPr>
        <w:t>CONSULTAS (TRABALHO)</w:t>
      </w:r>
    </w:p>
    <w:p w:rsidR="00232F25" w:rsidRDefault="00232F25" w:rsidP="005C1624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5C1624">
      <w:pPr>
        <w:pStyle w:val="NoSpacing"/>
        <w:numPr>
          <w:ilvl w:val="0"/>
          <w:numId w:val="33"/>
        </w:numPr>
        <w:jc w:val="both"/>
        <w:rPr>
          <w:rFonts w:ascii="Times New Roman" w:hAnsi="Times New Roman"/>
          <w:sz w:val="22"/>
          <w:szCs w:val="16"/>
        </w:rPr>
      </w:pPr>
      <w:r w:rsidRPr="00F5729C">
        <w:rPr>
          <w:rFonts w:ascii="Times New Roman" w:hAnsi="Times New Roman"/>
          <w:sz w:val="22"/>
          <w:szCs w:val="16"/>
        </w:rPr>
        <w:t>Duas consultas quaisquer:</w:t>
      </w:r>
    </w:p>
    <w:p w:rsidR="00232F25" w:rsidRPr="00F5729C" w:rsidRDefault="00232F25" w:rsidP="0039050B">
      <w:pPr>
        <w:pStyle w:val="NoSpacing"/>
        <w:ind w:left="720"/>
        <w:jc w:val="both"/>
        <w:rPr>
          <w:rFonts w:ascii="Times New Roman" w:hAnsi="Times New Roman"/>
          <w:sz w:val="22"/>
          <w:szCs w:val="16"/>
        </w:rPr>
      </w:pPr>
    </w:p>
    <w:p w:rsidR="00232F25" w:rsidRPr="00F5729C" w:rsidRDefault="00232F25" w:rsidP="00F5729C">
      <w:pPr>
        <w:pStyle w:val="NoSpacing"/>
        <w:shd w:val="clear" w:color="auto" w:fill="FFFFFF"/>
        <w:ind w:left="720"/>
        <w:jc w:val="both"/>
        <w:rPr>
          <w:rFonts w:ascii="Times New Roman" w:hAnsi="Times New Roman"/>
          <w:sz w:val="22"/>
          <w:szCs w:val="16"/>
        </w:rPr>
      </w:pPr>
      <w:r w:rsidRPr="00F5729C">
        <w:rPr>
          <w:rFonts w:ascii="Times New Roman" w:hAnsi="Times New Roman"/>
          <w:sz w:val="22"/>
          <w:szCs w:val="16"/>
        </w:rPr>
        <w:t>Selecionando todos os itens da tabela ITEM (DO ESTOQUE)</w:t>
      </w:r>
    </w:p>
    <w:p w:rsidR="00232F25" w:rsidRDefault="00232F25" w:rsidP="0039050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39050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>select * from ite</w:t>
      </w:r>
      <w:r>
        <w:rPr>
          <w:rFonts w:ascii="Courier New" w:hAnsi="Courier New" w:cs="Courier New"/>
          <w:sz w:val="16"/>
          <w:szCs w:val="16"/>
        </w:rPr>
        <w:t>m</w:t>
      </w:r>
    </w:p>
    <w:p w:rsidR="00232F25" w:rsidRDefault="00232F25" w:rsidP="0039050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ID_ITEM                ID_GRUPO_ITEM          DESCR_ITEM           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---------------------- ---------------------- ------------------------------------------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1                      1                      COMPENSANDO 1 MM     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2                      1                      COMPENSANDO 5 MM     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3                      1                      COMPENSANDO 7 MM     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4                      1                      COMPENSANDO 8 MM     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5                      1                      COMPENSANDO 10 MM    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6                      1                      COMPENSANDO 12 MM    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7                      2                      COLA MADEIRA BRANCA  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8                      2                      PARAFUSO ROSCA SOBERBA 10 MM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9                      2                      PREGO 15X21          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10                     2                      TAXINHA TIPO PERCEVEJO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21                     1                      COURO SINTETICO PRETO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22                     1                      COURO SINTETICO AZUL 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23                     1                      COURO SINTETICO VERMELHO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24                     1                      FEIXO CROMADO        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25                     1                      FEIXO DOURADO        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26                     1                      DOBRADIÇA CROMADA    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27                     1                      DOBRADIÇA DOURADA                         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28                     6                      ESTOJO ALBUM PRETO COM DOBRADIÇAS DOURADAS                                                           </w:t>
      </w:r>
    </w:p>
    <w:p w:rsidR="00232F25" w:rsidRPr="001160DB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1160D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1160DB">
        <w:rPr>
          <w:rFonts w:ascii="Courier New" w:hAnsi="Courier New" w:cs="Courier New"/>
          <w:sz w:val="16"/>
          <w:szCs w:val="16"/>
        </w:rPr>
        <w:t xml:space="preserve"> 18 linhas selecionadas</w:t>
      </w:r>
    </w:p>
    <w:p w:rsidR="00232F25" w:rsidRDefault="00232F25" w:rsidP="0039050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39050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39050B">
      <w:pPr>
        <w:pStyle w:val="NoSpacing"/>
        <w:ind w:left="720"/>
        <w:jc w:val="both"/>
        <w:rPr>
          <w:rFonts w:ascii="Times New Roman" w:hAnsi="Times New Roman"/>
        </w:rPr>
      </w:pPr>
      <w:r w:rsidRPr="00F5729C">
        <w:rPr>
          <w:rFonts w:ascii="Times New Roman" w:hAnsi="Times New Roman"/>
        </w:rPr>
        <w:t>Selecionando todos os registros da tabela Ordem de Produção:</w:t>
      </w:r>
    </w:p>
    <w:p w:rsidR="00232F25" w:rsidRDefault="00232F25" w:rsidP="0039050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543746">
        <w:rPr>
          <w:rFonts w:ascii="Courier New" w:hAnsi="Courier New" w:cs="Courier New"/>
          <w:noProof/>
          <w:sz w:val="16"/>
          <w:szCs w:val="16"/>
        </w:rPr>
        <w:pict>
          <v:shape id="Imagem 4" o:spid="_x0000_i1026" type="#_x0000_t75" style="width:408pt;height:180pt;visibility:visible">
            <v:imagedata r:id="rId11" o:title=""/>
          </v:shape>
        </w:pict>
      </w:r>
    </w:p>
    <w:p w:rsidR="00232F25" w:rsidRDefault="00232F25" w:rsidP="0039050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39050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39050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5C1624">
      <w:pPr>
        <w:pStyle w:val="NoSpacing"/>
        <w:numPr>
          <w:ilvl w:val="0"/>
          <w:numId w:val="33"/>
        </w:numPr>
        <w:jc w:val="both"/>
        <w:rPr>
          <w:rFonts w:ascii="Times New Roman" w:hAnsi="Times New Roman"/>
        </w:rPr>
      </w:pPr>
      <w:r w:rsidRPr="00F5729C">
        <w:rPr>
          <w:rFonts w:ascii="Times New Roman" w:hAnsi="Times New Roman"/>
        </w:rPr>
        <w:t>Duas consultas utilizando junção interna:</w:t>
      </w:r>
    </w:p>
    <w:p w:rsidR="00232F25" w:rsidRPr="00F5729C" w:rsidRDefault="00232F25" w:rsidP="00D677D0">
      <w:pPr>
        <w:pStyle w:val="NoSpacing"/>
        <w:numPr>
          <w:ilvl w:val="0"/>
          <w:numId w:val="34"/>
        </w:numPr>
        <w:jc w:val="both"/>
        <w:rPr>
          <w:rFonts w:ascii="Times New Roman" w:hAnsi="Times New Roman"/>
        </w:rPr>
      </w:pPr>
      <w:r w:rsidRPr="00F5729C">
        <w:rPr>
          <w:rFonts w:ascii="Times New Roman" w:hAnsi="Times New Roman"/>
        </w:rPr>
        <w:t>Selecionar custos de material direto (código, data, código do item, descrição do item, quantidade e valor unitário) cujo código de identificação do custo é ‘3’:</w:t>
      </w:r>
    </w:p>
    <w:p w:rsidR="00232F25" w:rsidRDefault="00232F25" w:rsidP="009E5C37">
      <w:pPr>
        <w:pStyle w:val="NoSpacing"/>
        <w:ind w:left="1080"/>
        <w:jc w:val="both"/>
        <w:rPr>
          <w:rFonts w:ascii="Courier New" w:hAnsi="Courier New" w:cs="Courier New"/>
          <w:sz w:val="16"/>
          <w:szCs w:val="16"/>
        </w:rPr>
      </w:pPr>
    </w:p>
    <w:p w:rsidR="00232F25" w:rsidRPr="009E5C37" w:rsidRDefault="00232F25" w:rsidP="009E5C37">
      <w:pPr>
        <w:pStyle w:val="NoSpacing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9E5C37">
        <w:rPr>
          <w:rFonts w:ascii="Courier New" w:hAnsi="Courier New" w:cs="Courier New"/>
          <w:sz w:val="16"/>
          <w:szCs w:val="16"/>
        </w:rPr>
        <w:t>SELECT P.ID_CUSTOS, P.DATA_CUSTOS, P.OBS, M.ID_ITEM, I.DESCR_ITEM, M.QTDE, M.UNIT</w:t>
      </w:r>
    </w:p>
    <w:p w:rsidR="00232F25" w:rsidRPr="00D34A94" w:rsidRDefault="00232F25" w:rsidP="009E5C37">
      <w:pPr>
        <w:pStyle w:val="NoSpacing"/>
        <w:ind w:left="108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FROM CUSTOS_PRODUCAO P INNER JOIN CUSTOS_MATERIAL_DIRETO M ON P.ID_CUSTOS = M.ID_CUSTOS </w:t>
      </w:r>
    </w:p>
    <w:p w:rsidR="00232F25" w:rsidRPr="00D34A94" w:rsidRDefault="00232F25" w:rsidP="009E5C37">
      <w:pPr>
        <w:pStyle w:val="NoSpacing"/>
        <w:ind w:left="108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INNER JOIN ITEM I ON M.ID_ITEM = I.ID_ITEM </w:t>
      </w:r>
    </w:p>
    <w:p w:rsidR="00232F25" w:rsidRDefault="00232F25" w:rsidP="009E5C37">
      <w:pPr>
        <w:pStyle w:val="NoSpacing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9E5C37">
        <w:rPr>
          <w:rFonts w:ascii="Courier New" w:hAnsi="Courier New" w:cs="Courier New"/>
          <w:sz w:val="16"/>
          <w:szCs w:val="16"/>
        </w:rPr>
        <w:t>WHERE P.ID_CUSTOS = '3'</w:t>
      </w:r>
    </w:p>
    <w:p w:rsidR="00232F25" w:rsidRDefault="00232F25" w:rsidP="009E5C37">
      <w:pPr>
        <w:pStyle w:val="NoSpacing"/>
        <w:ind w:left="108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9E5C37">
      <w:pPr>
        <w:pStyle w:val="NoSpacing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543746">
        <w:rPr>
          <w:rFonts w:ascii="Courier New" w:hAnsi="Courier New" w:cs="Courier New"/>
          <w:noProof/>
          <w:sz w:val="16"/>
          <w:szCs w:val="16"/>
        </w:rPr>
        <w:pict>
          <v:shape id="Imagem 5" o:spid="_x0000_i1027" type="#_x0000_t75" style="width:460.5pt;height:149.25pt;visibility:visible">
            <v:imagedata r:id="rId12" o:title=""/>
          </v:shape>
        </w:pict>
      </w:r>
    </w:p>
    <w:p w:rsidR="00232F25" w:rsidRDefault="00232F25" w:rsidP="009E5C37">
      <w:pPr>
        <w:pStyle w:val="NoSpacing"/>
        <w:ind w:left="108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9E5C37">
      <w:pPr>
        <w:pStyle w:val="NoSpacing"/>
        <w:ind w:left="108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D677D0">
      <w:pPr>
        <w:pStyle w:val="NoSpacing"/>
        <w:numPr>
          <w:ilvl w:val="0"/>
          <w:numId w:val="34"/>
        </w:numPr>
        <w:jc w:val="both"/>
        <w:rPr>
          <w:rFonts w:ascii="Times New Roman" w:hAnsi="Times New Roman"/>
        </w:rPr>
      </w:pPr>
      <w:r w:rsidRPr="00F5729C">
        <w:rPr>
          <w:rFonts w:ascii="Times New Roman" w:hAnsi="Times New Roman"/>
        </w:rPr>
        <w:t>Selecionar todas as Ordens de Produção atreladas aos lotes de produção cujos STATUS dos LOTES Seja igual a ‘ABERTO’.</w:t>
      </w:r>
    </w:p>
    <w:p w:rsidR="00232F25" w:rsidRDefault="00232F25" w:rsidP="00B12B0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D34A94" w:rsidRDefault="00232F25" w:rsidP="00B12B0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SELECT L.ID_LOTE, L.DATA_LOTE, P.ID_OP, P.DATA_OP, P.OBS, P.STATUS_OP</w:t>
      </w:r>
    </w:p>
    <w:p w:rsidR="00232F25" w:rsidRPr="00D34A94" w:rsidRDefault="00232F25" w:rsidP="00B12B0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FROM LOTE_PRODUCAO L INNER JOIN ORDEM_PRODUCAO P ON L.ID_LOTE = P.ID_LOTE </w:t>
      </w:r>
    </w:p>
    <w:p w:rsidR="00232F25" w:rsidRPr="00D34A94" w:rsidRDefault="00232F25" w:rsidP="00B12B0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WHERE P.STATUS_OP = 'ABERTO'</w:t>
      </w:r>
    </w:p>
    <w:p w:rsidR="00232F25" w:rsidRPr="00D34A94" w:rsidRDefault="00232F25" w:rsidP="00B12B0B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ORDER BY L.ID_LOTE, P.ID_OP</w:t>
      </w:r>
    </w:p>
    <w:p w:rsidR="00232F25" w:rsidRPr="00D34A94" w:rsidRDefault="00232F25" w:rsidP="00D677D0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Default="00232F25" w:rsidP="00D677D0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543746">
        <w:rPr>
          <w:rFonts w:ascii="Courier New" w:hAnsi="Courier New" w:cs="Courier New"/>
          <w:noProof/>
          <w:sz w:val="16"/>
          <w:szCs w:val="16"/>
        </w:rPr>
        <w:pict>
          <v:shape id="Imagem 6" o:spid="_x0000_i1028" type="#_x0000_t75" style="width:458.25pt;height:180pt;visibility:visible">
            <v:imagedata r:id="rId13" o:title=""/>
          </v:shape>
        </w:pict>
      </w:r>
    </w:p>
    <w:p w:rsidR="00232F25" w:rsidRDefault="00232F25" w:rsidP="00D677D0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677D0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677D0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5C1624">
      <w:pPr>
        <w:pStyle w:val="NoSpacing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 com o uso de UNION:</w:t>
      </w:r>
    </w:p>
    <w:p w:rsidR="00232F25" w:rsidRPr="00F5729C" w:rsidRDefault="00232F25" w:rsidP="00B12B0B">
      <w:pPr>
        <w:pStyle w:val="NoSpacing"/>
        <w:ind w:left="709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todos os itens de custos diretos de fabricação e todos os itens de custos indiretos de fabricação na mesma consulta, ordenados pelo código do item:</w:t>
      </w:r>
    </w:p>
    <w:p w:rsidR="00232F25" w:rsidRPr="00F5729C" w:rsidRDefault="00232F25" w:rsidP="00B12B0B">
      <w:pPr>
        <w:pStyle w:val="NoSpacing"/>
        <w:ind w:left="709"/>
        <w:jc w:val="both"/>
        <w:rPr>
          <w:rFonts w:ascii="Times New Roman" w:hAnsi="Times New Roman" w:cs="Courier New"/>
          <w:szCs w:val="16"/>
        </w:rPr>
      </w:pPr>
    </w:p>
    <w:p w:rsidR="00232F25" w:rsidRPr="000809A9" w:rsidRDefault="00232F25" w:rsidP="000809A9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 w:rsidRPr="000809A9">
        <w:rPr>
          <w:rFonts w:ascii="Courier New" w:hAnsi="Courier New" w:cs="Courier New"/>
          <w:sz w:val="16"/>
          <w:szCs w:val="16"/>
        </w:rPr>
        <w:t xml:space="preserve">SELECT 'CUSTOS DIRETOS' AS NOME_CUSTO, </w:t>
      </w:r>
    </w:p>
    <w:p w:rsidR="00232F25" w:rsidRPr="000809A9" w:rsidRDefault="00232F25" w:rsidP="000809A9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 w:rsidRPr="000809A9">
        <w:rPr>
          <w:rFonts w:ascii="Courier New" w:hAnsi="Courier New" w:cs="Courier New"/>
          <w:sz w:val="16"/>
          <w:szCs w:val="16"/>
        </w:rPr>
        <w:t xml:space="preserve">C.ID_ITEM, I.DESCR_ITEM, C.QTDE, C.UNIT </w:t>
      </w:r>
    </w:p>
    <w:p w:rsidR="00232F25" w:rsidRPr="000809A9" w:rsidRDefault="00232F25" w:rsidP="000809A9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 w:rsidRPr="000809A9">
        <w:rPr>
          <w:rFonts w:ascii="Courier New" w:hAnsi="Courier New" w:cs="Courier New"/>
          <w:sz w:val="16"/>
          <w:szCs w:val="16"/>
        </w:rPr>
        <w:t>FROM CUSTOS_MATERIAL_DIRETO C, ITEM I</w:t>
      </w:r>
    </w:p>
    <w:p w:rsidR="00232F25" w:rsidRPr="00D34A94" w:rsidRDefault="00232F25" w:rsidP="000809A9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WHERE C.ID_ITEM = I.ID_ITEM </w:t>
      </w:r>
    </w:p>
    <w:p w:rsidR="00232F25" w:rsidRPr="00D34A94" w:rsidRDefault="00232F25" w:rsidP="000809A9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0809A9" w:rsidRDefault="00232F25" w:rsidP="000809A9">
      <w:pPr>
        <w:pStyle w:val="NoSpacing"/>
        <w:ind w:left="709"/>
        <w:jc w:val="both"/>
        <w:rPr>
          <w:rFonts w:ascii="Courier New" w:hAnsi="Courier New" w:cs="Courier New"/>
          <w:b/>
          <w:sz w:val="16"/>
          <w:szCs w:val="16"/>
          <w:u w:val="single"/>
        </w:rPr>
      </w:pPr>
      <w:r w:rsidRPr="000809A9">
        <w:rPr>
          <w:rFonts w:ascii="Courier New" w:hAnsi="Courier New" w:cs="Courier New"/>
          <w:b/>
          <w:sz w:val="16"/>
          <w:szCs w:val="16"/>
          <w:u w:val="single"/>
        </w:rPr>
        <w:t xml:space="preserve">UNION </w:t>
      </w:r>
    </w:p>
    <w:p w:rsidR="00232F25" w:rsidRDefault="00232F25" w:rsidP="000809A9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</w:p>
    <w:p w:rsidR="00232F25" w:rsidRPr="000809A9" w:rsidRDefault="00232F25" w:rsidP="000809A9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 w:rsidRPr="000809A9">
        <w:rPr>
          <w:rFonts w:ascii="Courier New" w:hAnsi="Courier New" w:cs="Courier New"/>
          <w:sz w:val="16"/>
          <w:szCs w:val="16"/>
        </w:rPr>
        <w:t xml:space="preserve">SELECT 'CUSTOS INDIRETOS' AS NOME_CUSTO, </w:t>
      </w:r>
    </w:p>
    <w:p w:rsidR="00232F25" w:rsidRPr="000809A9" w:rsidRDefault="00232F25" w:rsidP="000809A9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 w:rsidRPr="000809A9">
        <w:rPr>
          <w:rFonts w:ascii="Courier New" w:hAnsi="Courier New" w:cs="Courier New"/>
          <w:sz w:val="16"/>
          <w:szCs w:val="16"/>
        </w:rPr>
        <w:t xml:space="preserve">C.ID_ITEM_INDIRETO, I.DESCRIÇÃO_ITEM_INDIRETO AS DESCR_ITEM, C.QTDE, C.UNIT </w:t>
      </w:r>
    </w:p>
    <w:p w:rsidR="00232F25" w:rsidRPr="000809A9" w:rsidRDefault="00232F25" w:rsidP="000809A9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 w:rsidRPr="000809A9">
        <w:rPr>
          <w:rFonts w:ascii="Courier New" w:hAnsi="Courier New" w:cs="Courier New"/>
          <w:sz w:val="16"/>
          <w:szCs w:val="16"/>
        </w:rPr>
        <w:t>FROM CUSTOS_INDIRETOS C, TIPOS_CUSTOS_INDIRETOS I</w:t>
      </w:r>
    </w:p>
    <w:p w:rsidR="00232F25" w:rsidRPr="000809A9" w:rsidRDefault="00232F25" w:rsidP="000809A9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 w:rsidRPr="000809A9">
        <w:rPr>
          <w:rFonts w:ascii="Courier New" w:hAnsi="Courier New" w:cs="Courier New"/>
          <w:sz w:val="16"/>
          <w:szCs w:val="16"/>
        </w:rPr>
        <w:t xml:space="preserve">WHERE C.ID_ITEM_INDIRETO = I.ID_ITEM_INDIRETO </w:t>
      </w:r>
    </w:p>
    <w:p w:rsidR="00232F25" w:rsidRDefault="00232F25" w:rsidP="000809A9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 w:rsidRPr="000809A9">
        <w:rPr>
          <w:rFonts w:ascii="Courier New" w:hAnsi="Courier New" w:cs="Courier New"/>
          <w:sz w:val="16"/>
          <w:szCs w:val="16"/>
        </w:rPr>
        <w:t>ORDER BY 2</w:t>
      </w:r>
    </w:p>
    <w:p w:rsidR="00232F25" w:rsidRDefault="00232F25" w:rsidP="000809A9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0809A9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0809A9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 w:rsidRPr="00543746">
        <w:rPr>
          <w:rFonts w:ascii="Courier New" w:hAnsi="Courier New" w:cs="Courier New"/>
          <w:noProof/>
          <w:sz w:val="16"/>
          <w:szCs w:val="16"/>
        </w:rPr>
        <w:pict>
          <v:shape id="Imagem 8" o:spid="_x0000_i1029" type="#_x0000_t75" style="width:457.5pt;height:138.75pt;visibility:visible">
            <v:imagedata r:id="rId14" o:title=""/>
          </v:shape>
        </w:pict>
      </w:r>
    </w:p>
    <w:p w:rsidR="00232F25" w:rsidRDefault="00232F25" w:rsidP="00B12B0B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B12B0B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5C1624">
      <w:pPr>
        <w:pStyle w:val="NoSpacing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 com o uso de INTERSECT:</w:t>
      </w:r>
    </w:p>
    <w:p w:rsidR="00232F25" w:rsidRPr="00F5729C" w:rsidRDefault="00232F25" w:rsidP="000809A9">
      <w:pPr>
        <w:pStyle w:val="NoSpacing"/>
        <w:ind w:left="720"/>
        <w:jc w:val="both"/>
        <w:rPr>
          <w:rFonts w:ascii="Times New Roman" w:hAnsi="Times New Roman" w:cs="Courier New"/>
          <w:szCs w:val="16"/>
        </w:rPr>
      </w:pPr>
    </w:p>
    <w:p w:rsidR="00232F25" w:rsidRPr="00F5729C" w:rsidRDefault="00232F25" w:rsidP="000809A9">
      <w:pPr>
        <w:pStyle w:val="NoSpacing"/>
        <w:ind w:left="72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os itens das tabelas de CUSTOS DIRETOS e CUSTOS INDIRETOS que possuem O MESMO CÓDIGO DE CADASTRO usando INTERSECT:</w:t>
      </w:r>
    </w:p>
    <w:p w:rsidR="00232F25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D34A94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SELECT C.ID_ITEM</w:t>
      </w:r>
    </w:p>
    <w:p w:rsidR="00232F25" w:rsidRPr="00D34A94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FROM CUSTOS_MATERIAL_DIRETO C, ITEM I</w:t>
      </w:r>
    </w:p>
    <w:p w:rsidR="00232F25" w:rsidRPr="00D34A94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WHERE C.ID_ITEM = I.ID_ITEM </w:t>
      </w:r>
    </w:p>
    <w:p w:rsidR="00232F25" w:rsidRPr="00D34A94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D34A94" w:rsidRDefault="00232F25" w:rsidP="000809A9">
      <w:pPr>
        <w:pStyle w:val="NoSpacing"/>
        <w:ind w:left="720"/>
        <w:jc w:val="both"/>
        <w:rPr>
          <w:rFonts w:ascii="Courier New" w:hAnsi="Courier New" w:cs="Courier New"/>
          <w:b/>
          <w:sz w:val="16"/>
          <w:szCs w:val="16"/>
          <w:u w:val="single"/>
          <w:lang w:val="en-US"/>
        </w:rPr>
      </w:pPr>
      <w:r w:rsidRPr="00D34A94">
        <w:rPr>
          <w:rFonts w:ascii="Courier New" w:hAnsi="Courier New" w:cs="Courier New"/>
          <w:b/>
          <w:sz w:val="16"/>
          <w:szCs w:val="16"/>
          <w:u w:val="single"/>
          <w:lang w:val="en-US"/>
        </w:rPr>
        <w:t>INTERSECT</w:t>
      </w:r>
    </w:p>
    <w:p w:rsidR="00232F25" w:rsidRPr="00D34A94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D34A94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SELECT C.ID_ITEM_INDIRETO</w:t>
      </w:r>
    </w:p>
    <w:p w:rsidR="00232F25" w:rsidRPr="000809A9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0809A9">
        <w:rPr>
          <w:rFonts w:ascii="Courier New" w:hAnsi="Courier New" w:cs="Courier New"/>
          <w:sz w:val="16"/>
          <w:szCs w:val="16"/>
        </w:rPr>
        <w:t>FROM CUSTOS_INDIRETOS C, TIPOS_CUSTOS_INDIRETOS I</w:t>
      </w:r>
    </w:p>
    <w:p w:rsidR="00232F25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0809A9">
        <w:rPr>
          <w:rFonts w:ascii="Courier New" w:hAnsi="Courier New" w:cs="Courier New"/>
          <w:sz w:val="16"/>
          <w:szCs w:val="16"/>
        </w:rPr>
        <w:t>WHERE C.ID_ITEM_INDIRETO = I.ID_ITEM_INDIRETO</w:t>
      </w:r>
    </w:p>
    <w:p w:rsidR="00232F25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0809A9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0809A9">
        <w:rPr>
          <w:rFonts w:ascii="Courier New" w:hAnsi="Courier New" w:cs="Courier New"/>
          <w:sz w:val="16"/>
          <w:szCs w:val="16"/>
        </w:rPr>
        <w:t xml:space="preserve">ID_ITEM                </w:t>
      </w:r>
    </w:p>
    <w:p w:rsidR="00232F25" w:rsidRPr="000809A9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0809A9">
        <w:rPr>
          <w:rFonts w:ascii="Courier New" w:hAnsi="Courier New" w:cs="Courier New"/>
          <w:sz w:val="16"/>
          <w:szCs w:val="16"/>
        </w:rPr>
        <w:t xml:space="preserve">---------------------- </w:t>
      </w:r>
    </w:p>
    <w:p w:rsidR="00232F25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0809A9">
        <w:rPr>
          <w:rFonts w:ascii="Courier New" w:hAnsi="Courier New" w:cs="Courier New"/>
          <w:sz w:val="16"/>
          <w:szCs w:val="16"/>
        </w:rPr>
        <w:t xml:space="preserve">1                      </w:t>
      </w:r>
    </w:p>
    <w:p w:rsidR="00232F25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0809A9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5C1624">
      <w:pPr>
        <w:pStyle w:val="NoSpacing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Consultas considerando subconsultas que retornam um conjunto de valores utilizando:</w:t>
      </w:r>
    </w:p>
    <w:p w:rsidR="00232F25" w:rsidRPr="00F5729C" w:rsidRDefault="00232F25" w:rsidP="005C1624">
      <w:pPr>
        <w:pStyle w:val="NoSpacing"/>
        <w:numPr>
          <w:ilvl w:val="1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IN ou NOT IN:</w:t>
      </w:r>
    </w:p>
    <w:p w:rsidR="00232F25" w:rsidRDefault="00232F25" w:rsidP="00E6671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E6671B">
      <w:pPr>
        <w:pStyle w:val="NoSpacing"/>
        <w:ind w:left="144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todos o itens cadastrados no estoque, os quais estão sendo utilizados nos processos de produção (tabela de itens de custo direto)</w:t>
      </w:r>
    </w:p>
    <w:p w:rsidR="00232F25" w:rsidRDefault="00232F25" w:rsidP="00E6671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Pr="00D34A94" w:rsidRDefault="00232F25" w:rsidP="00E6671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SELECT I.ID_ITEM, I.DESCR_ITEM </w:t>
      </w:r>
    </w:p>
    <w:p w:rsidR="00232F25" w:rsidRPr="00D34A94" w:rsidRDefault="00232F25" w:rsidP="00E6671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FROM ITEM I </w:t>
      </w:r>
    </w:p>
    <w:p w:rsidR="00232F25" w:rsidRPr="00D34A94" w:rsidRDefault="00232F25" w:rsidP="00E6671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WHERE I.ID_ITEM </w:t>
      </w:r>
      <w:r w:rsidRPr="00D34A94">
        <w:rPr>
          <w:rFonts w:ascii="Courier New" w:hAnsi="Courier New" w:cs="Courier New"/>
          <w:b/>
          <w:sz w:val="16"/>
          <w:szCs w:val="16"/>
          <w:u w:val="single"/>
          <w:lang w:val="en-US"/>
        </w:rPr>
        <w:t>IN</w:t>
      </w: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 (SELECT ID_ITEM FROM CUSTOS_MATERIAL_DIRETO);</w:t>
      </w:r>
    </w:p>
    <w:p w:rsidR="00232F25" w:rsidRPr="00D34A94" w:rsidRDefault="00232F25" w:rsidP="00E6671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ID_ITEM                DESCR_ITEM          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---------------------- ---------------------------------------------------------1                      COMPENSANDO 1 MM    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7                      COLA MADEIRA BRANCA 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10                     TAXINHA TIPO PERCEVEJO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21                     COURO SINTETICO PRETO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26                     DOBRADIÇA CROMADA   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27                     DOBRADIÇA DOURADA   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>6 linhas selecionadas</w:t>
      </w:r>
    </w:p>
    <w:p w:rsidR="00232F25" w:rsidRDefault="00232F25" w:rsidP="00E6671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E6671B">
      <w:pPr>
        <w:pStyle w:val="NoSpacing"/>
        <w:ind w:left="144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todos os itens cadastrados no estoque, os quais NÃO estão sendo utilizados nos processos de produção (tabela de itens de custo direto):</w:t>
      </w:r>
    </w:p>
    <w:p w:rsidR="00232F25" w:rsidRDefault="00232F25" w:rsidP="00E6671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Pr="00D34A94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SELECT I.ID_ITEM, I.DESCR_ITEM </w:t>
      </w:r>
    </w:p>
    <w:p w:rsidR="00232F25" w:rsidRPr="00D34A94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FROM ITEM I </w:t>
      </w:r>
    </w:p>
    <w:p w:rsidR="00232F25" w:rsidRPr="00D34A94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WHERE I.ID_ITEM </w:t>
      </w:r>
      <w:r w:rsidRPr="00D34A94">
        <w:rPr>
          <w:rFonts w:ascii="Courier New" w:hAnsi="Courier New" w:cs="Courier New"/>
          <w:b/>
          <w:sz w:val="16"/>
          <w:szCs w:val="16"/>
          <w:u w:val="single"/>
          <w:lang w:val="en-US"/>
        </w:rPr>
        <w:t>NOT IN</w:t>
      </w: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 (SELECT ID_ITEM FROM CUSTOS_MATERIAL_DIRETO);</w:t>
      </w:r>
    </w:p>
    <w:p w:rsidR="00232F25" w:rsidRPr="00D34A94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ID_ITEM                DESCR_ITEM          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---------------------- ---------------------------------------------------------2                      COMPENSANDO 5 MM    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3                      COMPENSANDO 7 MM    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4                      COMPENSANDO 8 MM    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5                      COMPENSANDO 10 MM   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6                      COMPENSANDO 12 MM   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8                      PARAFUSO ROSCA SOBERBA 10 MM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9                      PREGO 15X21         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22                     COURO SINTETICO AZUL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23                     COURO SINTETICO VERMELHO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24                     FEIXO CROMADO       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25                     FEIXO DOURADO                             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 xml:space="preserve">28                     ESTOJO ALBUM PRETO COM DOBRADIÇAS DOURADAS                                                           </w:t>
      </w:r>
    </w:p>
    <w:p w:rsidR="00232F25" w:rsidRPr="00A768E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A768E5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768E5">
        <w:rPr>
          <w:rFonts w:ascii="Courier New" w:hAnsi="Courier New" w:cs="Courier New"/>
          <w:sz w:val="16"/>
          <w:szCs w:val="16"/>
        </w:rPr>
        <w:t>12 linhas selecionadas</w:t>
      </w:r>
    </w:p>
    <w:p w:rsidR="00232F25" w:rsidRDefault="00232F25" w:rsidP="00E6671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E6671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E6671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5C1624">
      <w:pPr>
        <w:pStyle w:val="NoSpacing"/>
        <w:numPr>
          <w:ilvl w:val="1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ANY:</w:t>
      </w:r>
    </w:p>
    <w:p w:rsidR="00232F25" w:rsidRPr="00F5729C" w:rsidRDefault="00232F25" w:rsidP="009C5890">
      <w:pPr>
        <w:pStyle w:val="NoSpacing"/>
        <w:ind w:left="1440"/>
        <w:jc w:val="both"/>
        <w:rPr>
          <w:rFonts w:ascii="Times New Roman" w:hAnsi="Times New Roman" w:cs="Courier New"/>
          <w:szCs w:val="16"/>
        </w:rPr>
      </w:pPr>
    </w:p>
    <w:p w:rsidR="00232F25" w:rsidRPr="00F5729C" w:rsidRDefault="00232F25" w:rsidP="009C5890">
      <w:pPr>
        <w:pStyle w:val="NoSpacing"/>
        <w:ind w:left="144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Selecione QUALQUER (ANY) item de estoques, os quais estão sendo utilizados como custos diretos de fabricação cujo valor unitário seja maior que R$ 5,00:</w:t>
      </w:r>
    </w:p>
    <w:p w:rsidR="00232F25" w:rsidRDefault="00232F25" w:rsidP="009C5890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Pr="00D34A94" w:rsidRDefault="00232F25" w:rsidP="009C5890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SELECT I.ID_ITEM, I.DESCR_ITEM </w:t>
      </w:r>
    </w:p>
    <w:p w:rsidR="00232F25" w:rsidRPr="00D34A94" w:rsidRDefault="00232F25" w:rsidP="009C5890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FROM ITEM I </w:t>
      </w:r>
    </w:p>
    <w:p w:rsidR="00232F25" w:rsidRPr="00D34A94" w:rsidRDefault="00232F25" w:rsidP="009C5890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WHERE I.ID_ITEM = ANY (SELECT ID_ITEM FROM CUSTOS_MATERIAL_DIRETO WHERE UNIT &gt; '5,00');</w:t>
      </w:r>
    </w:p>
    <w:p w:rsidR="00232F25" w:rsidRPr="00D34A94" w:rsidRDefault="00232F25" w:rsidP="009C5890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9C5890" w:rsidRDefault="00232F25" w:rsidP="009C5890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C5890">
        <w:rPr>
          <w:rFonts w:ascii="Courier New" w:hAnsi="Courier New" w:cs="Courier New"/>
          <w:sz w:val="16"/>
          <w:szCs w:val="16"/>
        </w:rPr>
        <w:t xml:space="preserve">ID_ITEM                DESCR_ITEM                                                                                           </w:t>
      </w:r>
    </w:p>
    <w:p w:rsidR="00232F25" w:rsidRPr="009C5890" w:rsidRDefault="00232F25" w:rsidP="009C5890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C5890">
        <w:rPr>
          <w:rFonts w:ascii="Courier New" w:hAnsi="Courier New" w:cs="Courier New"/>
          <w:sz w:val="16"/>
          <w:szCs w:val="16"/>
        </w:rPr>
        <w:t xml:space="preserve">---------------------- --------------------------------------------------------- </w:t>
      </w:r>
    </w:p>
    <w:p w:rsidR="00232F25" w:rsidRPr="009C5890" w:rsidRDefault="00232F25" w:rsidP="009C5890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C5890">
        <w:rPr>
          <w:rFonts w:ascii="Courier New" w:hAnsi="Courier New" w:cs="Courier New"/>
          <w:sz w:val="16"/>
          <w:szCs w:val="16"/>
        </w:rPr>
        <w:t xml:space="preserve">1                      COMPENSANDO 1 MM                                                                                     </w:t>
      </w:r>
    </w:p>
    <w:p w:rsidR="00232F25" w:rsidRPr="009C5890" w:rsidRDefault="00232F25" w:rsidP="009C5890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C5890">
        <w:rPr>
          <w:rFonts w:ascii="Courier New" w:hAnsi="Courier New" w:cs="Courier New"/>
          <w:sz w:val="16"/>
          <w:szCs w:val="16"/>
        </w:rPr>
        <w:t xml:space="preserve">21                     COURO SINTETICO PRETO                                                                                </w:t>
      </w:r>
    </w:p>
    <w:p w:rsidR="00232F25" w:rsidRPr="009C5890" w:rsidRDefault="00232F25" w:rsidP="009C5890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C5890">
        <w:rPr>
          <w:rFonts w:ascii="Courier New" w:hAnsi="Courier New" w:cs="Courier New"/>
          <w:sz w:val="16"/>
          <w:szCs w:val="16"/>
        </w:rPr>
        <w:t xml:space="preserve">26                     DOBRADIÇA CROMADA                                                                                    </w:t>
      </w:r>
    </w:p>
    <w:p w:rsidR="00232F25" w:rsidRDefault="00232F25" w:rsidP="009C5890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9C5890">
        <w:rPr>
          <w:rFonts w:ascii="Courier New" w:hAnsi="Courier New" w:cs="Courier New"/>
          <w:sz w:val="16"/>
          <w:szCs w:val="16"/>
        </w:rPr>
        <w:t xml:space="preserve">27                     DOBRADIÇA DOURADA      </w:t>
      </w:r>
    </w:p>
    <w:p w:rsidR="00232F25" w:rsidRDefault="00232F25" w:rsidP="009C5890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9C5890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9C5890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5C1624">
      <w:pPr>
        <w:pStyle w:val="NoSpacing"/>
        <w:numPr>
          <w:ilvl w:val="1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EXIST ou NOT EXIST:</w:t>
      </w:r>
    </w:p>
    <w:p w:rsidR="00232F25" w:rsidRPr="00F5729C" w:rsidRDefault="00232F25" w:rsidP="00AF0392">
      <w:pPr>
        <w:pStyle w:val="NoSpacing"/>
        <w:ind w:left="144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todos os itens indiretos de fabricação os quais ainda não estão sendo utilizados na apropriação de custos indiretos (tabela custos_indiretos)</w:t>
      </w:r>
    </w:p>
    <w:p w:rsidR="00232F25" w:rsidRDefault="00232F25" w:rsidP="00AF0392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Pr="00AF0392" w:rsidRDefault="00232F25" w:rsidP="00AF0392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F0392">
        <w:rPr>
          <w:rFonts w:ascii="Courier New" w:hAnsi="Courier New" w:cs="Courier New"/>
          <w:sz w:val="16"/>
          <w:szCs w:val="16"/>
        </w:rPr>
        <w:t xml:space="preserve">SELECT T.ID_ITEM_INDIRETO, T."DESCRIÇÃO_ITEM_INDIRETO" </w:t>
      </w:r>
    </w:p>
    <w:p w:rsidR="00232F25" w:rsidRPr="00AF0392" w:rsidRDefault="00232F25" w:rsidP="00AF0392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F0392">
        <w:rPr>
          <w:rFonts w:ascii="Courier New" w:hAnsi="Courier New" w:cs="Courier New"/>
          <w:sz w:val="16"/>
          <w:szCs w:val="16"/>
        </w:rPr>
        <w:t xml:space="preserve">FROM TIPOS_CUSTOS_INDIRETOS T </w:t>
      </w:r>
    </w:p>
    <w:p w:rsidR="00232F25" w:rsidRPr="00AF0392" w:rsidRDefault="00232F25" w:rsidP="00417901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AF0392">
        <w:rPr>
          <w:rFonts w:ascii="Courier New" w:hAnsi="Courier New" w:cs="Courier New"/>
          <w:sz w:val="16"/>
          <w:szCs w:val="16"/>
        </w:rPr>
        <w:t xml:space="preserve">WHERE </w:t>
      </w:r>
      <w:r w:rsidRPr="00417901">
        <w:rPr>
          <w:rFonts w:ascii="Courier New" w:hAnsi="Courier New" w:cs="Courier New"/>
          <w:b/>
          <w:sz w:val="16"/>
          <w:szCs w:val="16"/>
          <w:u w:val="single"/>
        </w:rPr>
        <w:t>NOT EXISTS</w:t>
      </w:r>
      <w:r w:rsidRPr="00AF0392">
        <w:rPr>
          <w:rFonts w:ascii="Courier New" w:hAnsi="Courier New" w:cs="Courier New"/>
          <w:sz w:val="16"/>
          <w:szCs w:val="16"/>
        </w:rPr>
        <w:t xml:space="preserve"> (SELECT C.ID_ITEM_INDIRETO, P."DESCRIÇÃO_ITEM_INDIRETO" FROM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F0392">
        <w:rPr>
          <w:rFonts w:ascii="Courier New" w:hAnsi="Courier New" w:cs="Courier New"/>
          <w:sz w:val="16"/>
          <w:szCs w:val="16"/>
        </w:rPr>
        <w:t xml:space="preserve">CUSTOS_INDIRETOS C JOIN TIPOS_CUSTOS_INDIRETOS P </w:t>
      </w:r>
    </w:p>
    <w:p w:rsidR="00232F25" w:rsidRDefault="00232F25" w:rsidP="00417901">
      <w:pPr>
        <w:pStyle w:val="NoSpacing"/>
        <w:ind w:left="2955"/>
        <w:jc w:val="both"/>
        <w:rPr>
          <w:rFonts w:ascii="Courier New" w:hAnsi="Courier New" w:cs="Courier New"/>
          <w:sz w:val="16"/>
          <w:szCs w:val="16"/>
        </w:rPr>
      </w:pPr>
      <w:r w:rsidRPr="00AF0392">
        <w:rPr>
          <w:rFonts w:ascii="Courier New" w:hAnsi="Courier New" w:cs="Courier New"/>
          <w:sz w:val="16"/>
          <w:szCs w:val="16"/>
        </w:rPr>
        <w:t>ON C.ID_ITEM_INDIRETO = P.ID_ITEM_INDIRETO  WHERE C.ID_ITEM_INDIRETO = T.ID_ITEM_INDIRETO)</w:t>
      </w:r>
    </w:p>
    <w:p w:rsidR="00232F25" w:rsidRDefault="00232F25" w:rsidP="00AF0392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AF0392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Pr="00417901" w:rsidRDefault="00232F25" w:rsidP="00417901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417901">
        <w:rPr>
          <w:rFonts w:ascii="Courier New" w:hAnsi="Courier New" w:cs="Courier New"/>
          <w:sz w:val="16"/>
          <w:szCs w:val="16"/>
        </w:rPr>
        <w:t xml:space="preserve">ID_ITEM_INDIRETO       DESCRIÇÃO_ITEM_INDIRETO                                                                              </w:t>
      </w:r>
    </w:p>
    <w:p w:rsidR="00232F25" w:rsidRPr="00417901" w:rsidRDefault="00232F25" w:rsidP="00417901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417901">
        <w:rPr>
          <w:rFonts w:ascii="Courier New" w:hAnsi="Courier New" w:cs="Courier New"/>
          <w:sz w:val="16"/>
          <w:szCs w:val="16"/>
        </w:rPr>
        <w:t xml:space="preserve">---------------------- --------------------------------------------------------- </w:t>
      </w:r>
    </w:p>
    <w:p w:rsidR="00232F25" w:rsidRPr="00417901" w:rsidRDefault="00232F25" w:rsidP="00417901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417901">
        <w:rPr>
          <w:rFonts w:ascii="Courier New" w:hAnsi="Courier New" w:cs="Courier New"/>
          <w:sz w:val="16"/>
          <w:szCs w:val="16"/>
        </w:rPr>
        <w:t xml:space="preserve">3                      ALUGUEL DO BARRACÃO (APROPRIAÇÃO                                                                     </w:t>
      </w:r>
    </w:p>
    <w:p w:rsidR="00232F25" w:rsidRPr="00417901" w:rsidRDefault="00232F25" w:rsidP="00417901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417901">
        <w:rPr>
          <w:rFonts w:ascii="Courier New" w:hAnsi="Courier New" w:cs="Courier New"/>
          <w:sz w:val="16"/>
          <w:szCs w:val="16"/>
        </w:rPr>
        <w:t xml:space="preserve">5                      FRETES E TRANSPORTES (APROPRIAÇÃO                                                                    </w:t>
      </w:r>
    </w:p>
    <w:p w:rsidR="00232F25" w:rsidRPr="00417901" w:rsidRDefault="00232F25" w:rsidP="00417901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417901">
        <w:rPr>
          <w:rFonts w:ascii="Courier New" w:hAnsi="Courier New" w:cs="Courier New"/>
          <w:sz w:val="16"/>
          <w:szCs w:val="16"/>
        </w:rPr>
        <w:t xml:space="preserve">6                      SALÁRIOS DA GERÊNCIA                                                                                 </w:t>
      </w:r>
    </w:p>
    <w:p w:rsidR="00232F25" w:rsidRDefault="00232F25" w:rsidP="00417901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417901">
        <w:rPr>
          <w:rFonts w:ascii="Courier New" w:hAnsi="Courier New" w:cs="Courier New"/>
          <w:sz w:val="16"/>
          <w:szCs w:val="16"/>
        </w:rPr>
        <w:t xml:space="preserve">7                      SALÁRIOS DO COMERCIAL                                                                                </w:t>
      </w:r>
    </w:p>
    <w:p w:rsidR="00232F25" w:rsidRDefault="00232F25" w:rsidP="00AF0392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5C1624">
      <w:pPr>
        <w:pStyle w:val="NoSpacing"/>
        <w:numPr>
          <w:ilvl w:val="1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ALL:</w:t>
      </w:r>
    </w:p>
    <w:p w:rsidR="00232F25" w:rsidRPr="00F5729C" w:rsidRDefault="00232F25" w:rsidP="003348CD">
      <w:pPr>
        <w:pStyle w:val="NoSpacing"/>
        <w:ind w:left="1440"/>
        <w:jc w:val="both"/>
        <w:rPr>
          <w:rFonts w:ascii="Times New Roman" w:hAnsi="Times New Roman" w:cs="Courier New"/>
          <w:szCs w:val="16"/>
        </w:rPr>
      </w:pPr>
    </w:p>
    <w:p w:rsidR="00232F25" w:rsidRPr="00F5729C" w:rsidRDefault="00232F25" w:rsidP="003348CD">
      <w:pPr>
        <w:pStyle w:val="NoSpacing"/>
        <w:ind w:left="144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todos os custos diretos de fabricação cujos valores unitários sejam superiores a R$ 1,50 E R$ 5,00:</w:t>
      </w:r>
    </w:p>
    <w:p w:rsidR="00232F25" w:rsidRDefault="00232F25" w:rsidP="003348CD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Pr="00D34A94" w:rsidRDefault="00232F25" w:rsidP="0004567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SELECT * FROM CUSTOS_MATERIAL_DIRETO </w:t>
      </w:r>
    </w:p>
    <w:p w:rsidR="00232F25" w:rsidRPr="00D34A94" w:rsidRDefault="00232F25" w:rsidP="0004567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WHERE UNIT &gt; </w:t>
      </w:r>
      <w:r w:rsidRPr="00D34A94">
        <w:rPr>
          <w:rFonts w:ascii="Courier New" w:hAnsi="Courier New" w:cs="Courier New"/>
          <w:b/>
          <w:sz w:val="16"/>
          <w:szCs w:val="16"/>
          <w:u w:val="single"/>
          <w:lang w:val="en-US"/>
        </w:rPr>
        <w:t>ALL</w:t>
      </w: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 ('1,50', '5,00');</w:t>
      </w:r>
    </w:p>
    <w:p w:rsidR="00232F25" w:rsidRPr="00D34A94" w:rsidRDefault="00232F25" w:rsidP="0004567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Default="00232F25" w:rsidP="0004567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543746">
        <w:rPr>
          <w:rFonts w:ascii="Courier New" w:hAnsi="Courier New" w:cs="Courier New"/>
          <w:noProof/>
          <w:sz w:val="16"/>
          <w:szCs w:val="16"/>
        </w:rPr>
        <w:pict>
          <v:shape id="Imagem 9" o:spid="_x0000_i1030" type="#_x0000_t75" style="width:398.25pt;height:132.75pt;visibility:visible">
            <v:imagedata r:id="rId15" o:title=""/>
          </v:shape>
        </w:pict>
      </w:r>
    </w:p>
    <w:p w:rsidR="00232F25" w:rsidRDefault="00232F25" w:rsidP="0004567B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3348CD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3348CD">
      <w:pPr>
        <w:pStyle w:val="NoSpacing"/>
        <w:ind w:left="144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5C1624">
      <w:pPr>
        <w:pStyle w:val="NoSpacing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 considerando uma junção externa:</w:t>
      </w:r>
    </w:p>
    <w:p w:rsidR="00232F25" w:rsidRDefault="00232F25" w:rsidP="00D80086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80086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Selecione todos os pedidos e os clientes solicitantes com junção externa à direta (pedido):</w:t>
      </w:r>
    </w:p>
    <w:p w:rsidR="00232F25" w:rsidRDefault="00232F25" w:rsidP="00D80086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</w:p>
    <w:p w:rsidR="00232F25" w:rsidRPr="00D80086" w:rsidRDefault="00232F25" w:rsidP="00D80086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 w:rsidRPr="00D80086">
        <w:rPr>
          <w:rFonts w:ascii="Courier New" w:hAnsi="Courier New" w:cs="Courier New"/>
          <w:sz w:val="16"/>
          <w:szCs w:val="16"/>
        </w:rPr>
        <w:t xml:space="preserve">SELECT C.NOME_CLIENTE, C.CIDADE, P.ID_PEDIDO, P.DATA_PEDIDO, P.STATUS_PEDIDO </w:t>
      </w:r>
    </w:p>
    <w:p w:rsidR="00232F25" w:rsidRPr="00D34A94" w:rsidRDefault="00232F25" w:rsidP="00D80086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FROM CLIENTE C </w:t>
      </w:r>
      <w:r w:rsidRPr="00D34A94">
        <w:rPr>
          <w:rFonts w:ascii="Courier New" w:hAnsi="Courier New" w:cs="Courier New"/>
          <w:b/>
          <w:sz w:val="16"/>
          <w:szCs w:val="16"/>
          <w:u w:val="single"/>
          <w:lang w:val="en-US"/>
        </w:rPr>
        <w:t>RIGHT OUTER JOIN</w:t>
      </w: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 PEDIDO_VENDA P ON C.ID_CLIENTE = P.ID_CLIENTE</w:t>
      </w:r>
    </w:p>
    <w:p w:rsidR="00232F25" w:rsidRPr="00D34A94" w:rsidRDefault="00232F25" w:rsidP="00D80086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Pr="00D34A94" w:rsidRDefault="00232F25" w:rsidP="00D80086">
      <w:pPr>
        <w:pStyle w:val="NoSpacing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ab/>
      </w:r>
    </w:p>
    <w:p w:rsidR="00232F25" w:rsidRDefault="00232F25" w:rsidP="00D80086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ab/>
      </w:r>
      <w:r w:rsidRPr="00543746">
        <w:rPr>
          <w:rFonts w:ascii="Courier New" w:hAnsi="Courier New" w:cs="Courier New"/>
          <w:noProof/>
          <w:sz w:val="16"/>
          <w:szCs w:val="16"/>
        </w:rPr>
        <w:pict>
          <v:shape id="Imagem 11" o:spid="_x0000_i1031" type="#_x0000_t75" style="width:420.75pt;height:117pt;visibility:visible">
            <v:imagedata r:id="rId16" o:title=""/>
          </v:shape>
        </w:pict>
      </w:r>
    </w:p>
    <w:p w:rsidR="00232F25" w:rsidRDefault="00232F25" w:rsidP="00D80086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80086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80086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5C1624">
      <w:pPr>
        <w:pStyle w:val="NoSpacing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 considerando uma junção externa à esquerda:</w:t>
      </w:r>
    </w:p>
    <w:p w:rsidR="00232F25" w:rsidRPr="00F5729C" w:rsidRDefault="00232F25" w:rsidP="00D80086">
      <w:pPr>
        <w:pStyle w:val="NoSpacing"/>
        <w:ind w:left="72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todos os clientes, independente de existirem pedidos ou não:</w:t>
      </w: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D80086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D80086">
        <w:rPr>
          <w:rFonts w:ascii="Courier New" w:hAnsi="Courier New" w:cs="Courier New"/>
          <w:sz w:val="16"/>
          <w:szCs w:val="16"/>
        </w:rPr>
        <w:t xml:space="preserve">SELECT C.NOME_CLIENTE, C.CIDADE, P.ID_PEDIDO, P.DATA_PEDIDO, P.STATUS_PEDIDO </w:t>
      </w:r>
    </w:p>
    <w:p w:rsidR="00232F25" w:rsidRPr="00D34A94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FROM CLIENTE C LEFT JOIN PEDIDO_VENDA P ON C.ID_CLIENTE = P.ID_CLIENTE</w:t>
      </w: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543746">
        <w:rPr>
          <w:rFonts w:ascii="Courier New" w:hAnsi="Courier New" w:cs="Courier New"/>
          <w:noProof/>
          <w:sz w:val="16"/>
          <w:szCs w:val="16"/>
        </w:rPr>
        <w:pict>
          <v:shape id="Imagem 10" o:spid="_x0000_i1032" type="#_x0000_t75" style="width:426.75pt;height:147.75pt;visibility:visible">
            <v:imagedata r:id="rId17" o:title=""/>
          </v:shape>
        </w:pict>
      </w: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5C1624">
      <w:pPr>
        <w:pStyle w:val="NoSpacing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 considerando uma ou mais funções agregadas:</w:t>
      </w:r>
    </w:p>
    <w:p w:rsidR="00232F25" w:rsidRPr="00F5729C" w:rsidRDefault="00232F25" w:rsidP="00D80086">
      <w:pPr>
        <w:pStyle w:val="NoSpacing"/>
        <w:ind w:left="720"/>
        <w:jc w:val="both"/>
        <w:rPr>
          <w:rFonts w:ascii="Times New Roman" w:hAnsi="Times New Roman" w:cs="Courier New"/>
          <w:szCs w:val="16"/>
        </w:rPr>
      </w:pPr>
    </w:p>
    <w:p w:rsidR="00232F25" w:rsidRPr="00F5729C" w:rsidRDefault="00232F25" w:rsidP="00D80086">
      <w:pPr>
        <w:pStyle w:val="NoSpacing"/>
        <w:ind w:left="72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o total de custos DIRETOS agregados por ITEM DE ESTOQUE, considerando a quantidade total agregada em produção, o custo médio unitário, e o custo total por item:</w:t>
      </w: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D34A94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SELECT D.ID_ITEM, I.DESCR_ITEM, </w:t>
      </w:r>
    </w:p>
    <w:p w:rsidR="00232F25" w:rsidRPr="00D80086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C7FB3">
        <w:rPr>
          <w:rFonts w:ascii="Courier New" w:hAnsi="Courier New" w:cs="Courier New"/>
          <w:b/>
          <w:sz w:val="16"/>
          <w:szCs w:val="16"/>
          <w:u w:val="single"/>
        </w:rPr>
        <w:t>SUM</w:t>
      </w:r>
      <w:r w:rsidRPr="00D80086">
        <w:rPr>
          <w:rFonts w:ascii="Courier New" w:hAnsi="Courier New" w:cs="Courier New"/>
          <w:sz w:val="16"/>
          <w:szCs w:val="16"/>
        </w:rPr>
        <w:t xml:space="preserve">(D.QTDE) AS TOTAL_QTDE, </w:t>
      </w:r>
    </w:p>
    <w:p w:rsidR="00232F25" w:rsidRPr="00D80086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C7FB3">
        <w:rPr>
          <w:rFonts w:ascii="Courier New" w:hAnsi="Courier New" w:cs="Courier New"/>
          <w:b/>
          <w:sz w:val="16"/>
          <w:szCs w:val="16"/>
          <w:u w:val="single"/>
        </w:rPr>
        <w:t>AVG</w:t>
      </w:r>
      <w:r w:rsidRPr="00D80086">
        <w:rPr>
          <w:rFonts w:ascii="Courier New" w:hAnsi="Courier New" w:cs="Courier New"/>
          <w:sz w:val="16"/>
          <w:szCs w:val="16"/>
        </w:rPr>
        <w:t xml:space="preserve">(D.UNIT) AS CUSTO_MEDIO, </w:t>
      </w:r>
    </w:p>
    <w:p w:rsidR="00232F25" w:rsidRPr="00D80086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C7FB3">
        <w:rPr>
          <w:rFonts w:ascii="Courier New" w:hAnsi="Courier New" w:cs="Courier New"/>
          <w:b/>
          <w:sz w:val="16"/>
          <w:szCs w:val="16"/>
          <w:u w:val="single"/>
        </w:rPr>
        <w:t>SUM</w:t>
      </w:r>
      <w:r w:rsidRPr="00D80086">
        <w:rPr>
          <w:rFonts w:ascii="Courier New" w:hAnsi="Courier New" w:cs="Courier New"/>
          <w:sz w:val="16"/>
          <w:szCs w:val="16"/>
        </w:rPr>
        <w:t>(D.QTDE * D.UNIT) AS TOTAL_CUSTOS_DIRETOS</w:t>
      </w:r>
    </w:p>
    <w:p w:rsidR="00232F25" w:rsidRPr="00D34A94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FROM CUSTOS_MATERIAL_DIRETO D JOIN ITEM I ON D.ID_ITEM = I.ID_ITEM  </w:t>
      </w:r>
    </w:p>
    <w:p w:rsidR="00232F25" w:rsidRPr="00D34A94" w:rsidRDefault="00232F25" w:rsidP="00D80086">
      <w:pPr>
        <w:pStyle w:val="NoSpacing"/>
        <w:ind w:left="720"/>
        <w:jc w:val="both"/>
        <w:rPr>
          <w:rFonts w:ascii="Courier New" w:hAnsi="Courier New" w:cs="Courier New"/>
          <w:b/>
          <w:sz w:val="16"/>
          <w:szCs w:val="16"/>
          <w:u w:val="single"/>
          <w:lang w:val="en-US"/>
        </w:rPr>
      </w:pPr>
      <w:r w:rsidRPr="00D34A94">
        <w:rPr>
          <w:rFonts w:ascii="Courier New" w:hAnsi="Courier New" w:cs="Courier New"/>
          <w:b/>
          <w:sz w:val="16"/>
          <w:szCs w:val="16"/>
          <w:u w:val="single"/>
          <w:lang w:val="en-US"/>
        </w:rPr>
        <w:t>GROUP BY D.ID_ITEM, I.DESCR_ITEM</w:t>
      </w:r>
    </w:p>
    <w:p w:rsidR="00232F25" w:rsidRPr="00D34A94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543746">
        <w:rPr>
          <w:rFonts w:ascii="Courier New" w:hAnsi="Courier New" w:cs="Courier New"/>
          <w:noProof/>
          <w:sz w:val="16"/>
          <w:szCs w:val="16"/>
        </w:rPr>
        <w:pict>
          <v:shape id="Imagem 12" o:spid="_x0000_i1033" type="#_x0000_t75" style="width:429pt;height:102.75pt;visibility:visible">
            <v:imagedata r:id="rId18" o:title=""/>
          </v:shape>
        </w:pict>
      </w: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Default="00232F25" w:rsidP="00D80086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p w:rsidR="00232F25" w:rsidRPr="00F5729C" w:rsidRDefault="00232F25" w:rsidP="005C1624">
      <w:pPr>
        <w:pStyle w:val="NoSpacing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 usando uma função agregada com cláusula GROUP BY:</w:t>
      </w:r>
    </w:p>
    <w:p w:rsidR="00232F25" w:rsidRPr="00F5729C" w:rsidRDefault="00232F25" w:rsidP="00D80086">
      <w:pPr>
        <w:pStyle w:val="NoSpacing"/>
        <w:ind w:left="72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Idem função acima.</w:t>
      </w:r>
    </w:p>
    <w:p w:rsidR="00232F25" w:rsidRPr="00F5729C" w:rsidRDefault="00232F25" w:rsidP="00D80086">
      <w:pPr>
        <w:pStyle w:val="NoSpacing"/>
        <w:ind w:left="720"/>
        <w:jc w:val="both"/>
        <w:rPr>
          <w:rFonts w:ascii="Times New Roman" w:hAnsi="Times New Roman" w:cs="Courier New"/>
          <w:szCs w:val="16"/>
        </w:rPr>
      </w:pPr>
    </w:p>
    <w:p w:rsidR="00232F25" w:rsidRPr="00F5729C" w:rsidRDefault="00232F25" w:rsidP="005C1624">
      <w:pPr>
        <w:pStyle w:val="NoSpacing"/>
        <w:numPr>
          <w:ilvl w:val="0"/>
          <w:numId w:val="33"/>
        </w:numPr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Consulta usando uma função agregada com cláusula GROUP BY e HAVING:</w:t>
      </w:r>
    </w:p>
    <w:p w:rsidR="00232F25" w:rsidRPr="00F5729C" w:rsidRDefault="00232F25" w:rsidP="008D6358">
      <w:pPr>
        <w:pStyle w:val="NoSpacing"/>
        <w:ind w:left="720"/>
        <w:jc w:val="both"/>
        <w:rPr>
          <w:rFonts w:ascii="Times New Roman" w:hAnsi="Times New Roman" w:cs="Courier New"/>
          <w:szCs w:val="16"/>
        </w:rPr>
      </w:pPr>
    </w:p>
    <w:p w:rsidR="00232F25" w:rsidRPr="00F5729C" w:rsidRDefault="00232F25" w:rsidP="008D6358">
      <w:pPr>
        <w:pStyle w:val="NoSpacing"/>
        <w:ind w:left="720"/>
        <w:jc w:val="both"/>
        <w:rPr>
          <w:rFonts w:ascii="Times New Roman" w:hAnsi="Times New Roman" w:cs="Courier New"/>
          <w:szCs w:val="16"/>
        </w:rPr>
      </w:pPr>
      <w:r w:rsidRPr="00F5729C">
        <w:rPr>
          <w:rFonts w:ascii="Times New Roman" w:hAnsi="Times New Roman" w:cs="Courier New"/>
          <w:szCs w:val="16"/>
        </w:rPr>
        <w:t>Selecionar o total de custos DIRETOS agregados por ITEM DE ESTOQUE, considerando a quantidade total agregada em produção, o custo médio unitário, o custo total por item E COM VALOR MÉDIDO DE CUSTO UNITÁRIO SUPERIOR A R$ 5,00:</w:t>
      </w:r>
    </w:p>
    <w:p w:rsidR="00232F25" w:rsidRDefault="00232F25" w:rsidP="006C7FB3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</w:p>
    <w:p w:rsidR="00232F25" w:rsidRPr="00D34A94" w:rsidRDefault="00232F25" w:rsidP="006C7FB3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SELECT D.ID_ITEM, I.DESCR_ITEM, </w:t>
      </w:r>
    </w:p>
    <w:p w:rsidR="00232F25" w:rsidRPr="006C7FB3" w:rsidRDefault="00232F25" w:rsidP="006C7FB3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 w:rsidRPr="006C7FB3">
        <w:rPr>
          <w:rFonts w:ascii="Courier New" w:hAnsi="Courier New" w:cs="Courier New"/>
          <w:sz w:val="16"/>
          <w:szCs w:val="16"/>
        </w:rPr>
        <w:t xml:space="preserve">SUM(D.QTDE) AS TOTAL_QTDE, </w:t>
      </w:r>
    </w:p>
    <w:p w:rsidR="00232F25" w:rsidRPr="006C7FB3" w:rsidRDefault="00232F25" w:rsidP="006C7FB3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 w:rsidRPr="006C7FB3">
        <w:rPr>
          <w:rFonts w:ascii="Courier New" w:hAnsi="Courier New" w:cs="Courier New"/>
          <w:sz w:val="16"/>
          <w:szCs w:val="16"/>
        </w:rPr>
        <w:t xml:space="preserve">AVG(D.UNIT) AS CUSTO_MEDIO, </w:t>
      </w:r>
    </w:p>
    <w:p w:rsidR="00232F25" w:rsidRPr="006C7FB3" w:rsidRDefault="00232F25" w:rsidP="006C7FB3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 w:rsidRPr="006C7FB3">
        <w:rPr>
          <w:rFonts w:ascii="Courier New" w:hAnsi="Courier New" w:cs="Courier New"/>
          <w:sz w:val="16"/>
          <w:szCs w:val="16"/>
        </w:rPr>
        <w:t>SUM(D.QTDE * D.UNIT) AS TOTAL_CUSTOS_DIRETOS</w:t>
      </w:r>
    </w:p>
    <w:p w:rsidR="00232F25" w:rsidRPr="00D34A94" w:rsidRDefault="00232F25" w:rsidP="006C7FB3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 xml:space="preserve">FROM CUSTOS_MATERIAL_DIRETO D JOIN ITEM I ON D.ID_ITEM = I.ID_ITEM  </w:t>
      </w:r>
    </w:p>
    <w:p w:rsidR="00232F25" w:rsidRPr="00D34A94" w:rsidRDefault="00232F25" w:rsidP="006C7FB3">
      <w:pPr>
        <w:pStyle w:val="NoSpacing"/>
        <w:ind w:left="709"/>
        <w:jc w:val="both"/>
        <w:rPr>
          <w:rFonts w:ascii="Courier New" w:hAnsi="Courier New" w:cs="Courier New"/>
          <w:b/>
          <w:sz w:val="16"/>
          <w:szCs w:val="16"/>
          <w:u w:val="single"/>
          <w:lang w:val="en-US"/>
        </w:rPr>
      </w:pPr>
      <w:r w:rsidRPr="00D34A94">
        <w:rPr>
          <w:rFonts w:ascii="Courier New" w:hAnsi="Courier New" w:cs="Courier New"/>
          <w:b/>
          <w:sz w:val="16"/>
          <w:szCs w:val="16"/>
          <w:u w:val="single"/>
          <w:lang w:val="en-US"/>
        </w:rPr>
        <w:t>HAVING AVG(D.UNIT) &gt; '5,00'</w:t>
      </w:r>
    </w:p>
    <w:p w:rsidR="00232F25" w:rsidRPr="00D34A94" w:rsidRDefault="00232F25" w:rsidP="006C7FB3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34A94">
        <w:rPr>
          <w:rFonts w:ascii="Courier New" w:hAnsi="Courier New" w:cs="Courier New"/>
          <w:sz w:val="16"/>
          <w:szCs w:val="16"/>
          <w:lang w:val="en-US"/>
        </w:rPr>
        <w:t>GROUP BY D.ID_ITEM, I.DESCR_ITEM</w:t>
      </w:r>
    </w:p>
    <w:p w:rsidR="00232F25" w:rsidRPr="00D34A94" w:rsidRDefault="00232F25" w:rsidP="006C7FB3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232F25" w:rsidRDefault="00232F25" w:rsidP="006C7FB3">
      <w:pPr>
        <w:pStyle w:val="NoSpacing"/>
        <w:ind w:left="709"/>
        <w:jc w:val="both"/>
        <w:rPr>
          <w:rFonts w:ascii="Courier New" w:hAnsi="Courier New" w:cs="Courier New"/>
          <w:sz w:val="16"/>
          <w:szCs w:val="16"/>
        </w:rPr>
      </w:pPr>
      <w:r w:rsidRPr="00543746">
        <w:rPr>
          <w:rFonts w:ascii="Courier New" w:hAnsi="Courier New" w:cs="Courier New"/>
          <w:noProof/>
          <w:sz w:val="16"/>
          <w:szCs w:val="16"/>
        </w:rPr>
        <w:pict>
          <v:shape id="Imagem 13" o:spid="_x0000_i1034" type="#_x0000_t75" style="width:414pt;height:72.75pt;visibility:visible">
            <v:imagedata r:id="rId19" o:title=""/>
          </v:shape>
        </w:pict>
      </w:r>
    </w:p>
    <w:p w:rsidR="00232F25" w:rsidRDefault="00232F25" w:rsidP="005C1624">
      <w:pPr>
        <w:pStyle w:val="NoSpacing"/>
        <w:ind w:left="720"/>
        <w:jc w:val="both"/>
        <w:rPr>
          <w:rFonts w:ascii="Courier New" w:hAnsi="Courier New" w:cs="Courier New"/>
          <w:sz w:val="16"/>
          <w:szCs w:val="16"/>
        </w:rPr>
      </w:pPr>
    </w:p>
    <w:sectPr w:rsidR="00232F25" w:rsidSect="00247074">
      <w:pgSz w:w="11906" w:h="16838"/>
      <w:pgMar w:top="1418" w:right="1416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F25" w:rsidRDefault="00232F25" w:rsidP="0078608B">
      <w:pPr>
        <w:spacing w:after="0" w:line="240" w:lineRule="auto"/>
      </w:pPr>
      <w:r>
        <w:separator/>
      </w:r>
    </w:p>
  </w:endnote>
  <w:endnote w:type="continuationSeparator" w:id="0">
    <w:p w:rsidR="00232F25" w:rsidRDefault="00232F25" w:rsidP="0078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MS PMincho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F25" w:rsidRDefault="00232F25">
    <w:pPr>
      <w:pStyle w:val="Footer"/>
      <w:jc w:val="right"/>
    </w:pPr>
    <w:fldSimple w:instr=" PAGE   \* MERGEFORMAT ">
      <w:r>
        <w:rPr>
          <w:noProof/>
        </w:rPr>
        <w:t>1</w:t>
      </w:r>
    </w:fldSimple>
  </w:p>
  <w:p w:rsidR="00232F25" w:rsidRDefault="00232F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F25" w:rsidRDefault="00232F25" w:rsidP="0078608B">
      <w:pPr>
        <w:spacing w:after="0" w:line="240" w:lineRule="auto"/>
      </w:pPr>
      <w:r>
        <w:separator/>
      </w:r>
    </w:p>
  </w:footnote>
  <w:footnote w:type="continuationSeparator" w:id="0">
    <w:p w:rsidR="00232F25" w:rsidRDefault="00232F25" w:rsidP="00786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F25" w:rsidRDefault="00232F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2049" type="#_x0000_t75" alt="logoDIN.jpg" style="position:absolute;margin-left:649.2pt;margin-top:-29.4pt;width:103.5pt;height:56.25pt;z-index:251660288;visibility:visible" wrapcoords="-157 0 -157 21312 21600 21312 21600 0 -157 0">
          <v:imagedata r:id="rId1" o:title=""/>
          <w10:wrap type="through"/>
        </v:shape>
      </w:pict>
    </w:r>
    <w:r>
      <w:rPr>
        <w:noProof/>
      </w:rPr>
      <w:pict>
        <v:shape id="Imagem 0" o:spid="_x0000_s2050" type="#_x0000_t75" alt="logo_uem.jpg" style="position:absolute;margin-left:-64.05pt;margin-top:-28.65pt;width:58.5pt;height:55.5pt;z-index:251661312;visibility:visible" wrapcoords="-277 0 -277 21308 21600 21308 21600 0 -277 0">
          <v:imagedata r:id="rId2" o:title=""/>
          <w10:wrap type="throug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7C47"/>
    <w:multiLevelType w:val="hybridMultilevel"/>
    <w:tmpl w:val="08B8F6DE"/>
    <w:lvl w:ilvl="0" w:tplc="79DC92C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83059A0"/>
    <w:multiLevelType w:val="hybridMultilevel"/>
    <w:tmpl w:val="DECE0A2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3E31EC"/>
    <w:multiLevelType w:val="hybridMultilevel"/>
    <w:tmpl w:val="39D2A44C"/>
    <w:lvl w:ilvl="0" w:tplc="FD4AC96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EE1035A"/>
    <w:multiLevelType w:val="hybridMultilevel"/>
    <w:tmpl w:val="D3FAD5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272607B"/>
    <w:multiLevelType w:val="hybridMultilevel"/>
    <w:tmpl w:val="BAAE3876"/>
    <w:lvl w:ilvl="0" w:tplc="E2D49D66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>
    <w:nsid w:val="1400700E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63E76E9"/>
    <w:multiLevelType w:val="hybridMultilevel"/>
    <w:tmpl w:val="4620A03A"/>
    <w:lvl w:ilvl="0" w:tplc="356E248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1EC46DA8"/>
    <w:multiLevelType w:val="multilevel"/>
    <w:tmpl w:val="4E6CF078"/>
    <w:lvl w:ilvl="0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8">
    <w:nsid w:val="26BF1AFB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C7B27B4"/>
    <w:multiLevelType w:val="hybridMultilevel"/>
    <w:tmpl w:val="44A037D2"/>
    <w:lvl w:ilvl="0" w:tplc="FEF0C392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33034623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6C271B5"/>
    <w:multiLevelType w:val="hybridMultilevel"/>
    <w:tmpl w:val="79DC4E24"/>
    <w:lvl w:ilvl="0" w:tplc="B8A8A8A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39483F6D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B422226"/>
    <w:multiLevelType w:val="hybridMultilevel"/>
    <w:tmpl w:val="6BA4E8B8"/>
    <w:lvl w:ilvl="0" w:tplc="E606097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3D9D714C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0A6531D"/>
    <w:multiLevelType w:val="hybridMultilevel"/>
    <w:tmpl w:val="FC167D4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15B7D6F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33E53B4"/>
    <w:multiLevelType w:val="hybridMultilevel"/>
    <w:tmpl w:val="E9589382"/>
    <w:lvl w:ilvl="0" w:tplc="C204A008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47455FBB"/>
    <w:multiLevelType w:val="hybridMultilevel"/>
    <w:tmpl w:val="1ABA9EF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975618E"/>
    <w:multiLevelType w:val="multilevel"/>
    <w:tmpl w:val="A3AECD7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20">
    <w:nsid w:val="4A5A13BA"/>
    <w:multiLevelType w:val="hybridMultilevel"/>
    <w:tmpl w:val="D1A07342"/>
    <w:lvl w:ilvl="0" w:tplc="6CA0D89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>
    <w:nsid w:val="4AFF6F09"/>
    <w:multiLevelType w:val="multilevel"/>
    <w:tmpl w:val="D5A804D6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22">
    <w:nsid w:val="4C634045"/>
    <w:multiLevelType w:val="hybridMultilevel"/>
    <w:tmpl w:val="475275A8"/>
    <w:lvl w:ilvl="0" w:tplc="33E4FFA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E4E43E3"/>
    <w:multiLevelType w:val="hybridMultilevel"/>
    <w:tmpl w:val="553E9C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04D6993"/>
    <w:multiLevelType w:val="hybridMultilevel"/>
    <w:tmpl w:val="F8FED2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22F1C13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AB62ED9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16D5934"/>
    <w:multiLevelType w:val="hybridMultilevel"/>
    <w:tmpl w:val="41BEA4F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1745B3F"/>
    <w:multiLevelType w:val="hybridMultilevel"/>
    <w:tmpl w:val="F53226FC"/>
    <w:lvl w:ilvl="0" w:tplc="5FA4998C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698B5A0C"/>
    <w:multiLevelType w:val="hybridMultilevel"/>
    <w:tmpl w:val="FEC21CE8"/>
    <w:lvl w:ilvl="0" w:tplc="EB7CBC4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>
    <w:nsid w:val="6C943D7F"/>
    <w:multiLevelType w:val="hybridMultilevel"/>
    <w:tmpl w:val="41BEA4F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0B63995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6655FC1"/>
    <w:multiLevelType w:val="hybridMultilevel"/>
    <w:tmpl w:val="C7128F00"/>
    <w:lvl w:ilvl="0" w:tplc="851AD75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79906ADE"/>
    <w:multiLevelType w:val="hybridMultilevel"/>
    <w:tmpl w:val="B31247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5"/>
  </w:num>
  <w:num w:numId="3">
    <w:abstractNumId w:val="19"/>
  </w:num>
  <w:num w:numId="4">
    <w:abstractNumId w:val="7"/>
  </w:num>
  <w:num w:numId="5">
    <w:abstractNumId w:val="32"/>
  </w:num>
  <w:num w:numId="6">
    <w:abstractNumId w:val="0"/>
  </w:num>
  <w:num w:numId="7">
    <w:abstractNumId w:val="29"/>
  </w:num>
  <w:num w:numId="8">
    <w:abstractNumId w:val="21"/>
  </w:num>
  <w:num w:numId="9">
    <w:abstractNumId w:val="2"/>
  </w:num>
  <w:num w:numId="10">
    <w:abstractNumId w:val="4"/>
  </w:num>
  <w:num w:numId="11">
    <w:abstractNumId w:val="18"/>
  </w:num>
  <w:num w:numId="12">
    <w:abstractNumId w:val="12"/>
  </w:num>
  <w:num w:numId="13">
    <w:abstractNumId w:val="5"/>
  </w:num>
  <w:num w:numId="14">
    <w:abstractNumId w:val="8"/>
  </w:num>
  <w:num w:numId="15">
    <w:abstractNumId w:val="14"/>
  </w:num>
  <w:num w:numId="16">
    <w:abstractNumId w:val="31"/>
  </w:num>
  <w:num w:numId="17">
    <w:abstractNumId w:val="25"/>
  </w:num>
  <w:num w:numId="18">
    <w:abstractNumId w:val="26"/>
  </w:num>
  <w:num w:numId="19">
    <w:abstractNumId w:val="16"/>
  </w:num>
  <w:num w:numId="20">
    <w:abstractNumId w:val="10"/>
  </w:num>
  <w:num w:numId="21">
    <w:abstractNumId w:val="33"/>
  </w:num>
  <w:num w:numId="22">
    <w:abstractNumId w:val="13"/>
  </w:num>
  <w:num w:numId="23">
    <w:abstractNumId w:val="27"/>
  </w:num>
  <w:num w:numId="24">
    <w:abstractNumId w:val="30"/>
  </w:num>
  <w:num w:numId="25">
    <w:abstractNumId w:val="6"/>
  </w:num>
  <w:num w:numId="26">
    <w:abstractNumId w:val="28"/>
  </w:num>
  <w:num w:numId="27">
    <w:abstractNumId w:val="9"/>
  </w:num>
  <w:num w:numId="28">
    <w:abstractNumId w:val="17"/>
  </w:num>
  <w:num w:numId="29">
    <w:abstractNumId w:val="24"/>
  </w:num>
  <w:num w:numId="30">
    <w:abstractNumId w:val="3"/>
  </w:num>
  <w:num w:numId="31">
    <w:abstractNumId w:val="11"/>
  </w:num>
  <w:num w:numId="32">
    <w:abstractNumId w:val="22"/>
  </w:num>
  <w:num w:numId="33">
    <w:abstractNumId w:val="2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003B"/>
    <w:rsid w:val="00034251"/>
    <w:rsid w:val="00042AAA"/>
    <w:rsid w:val="00043C01"/>
    <w:rsid w:val="0004567B"/>
    <w:rsid w:val="0004598D"/>
    <w:rsid w:val="000809A9"/>
    <w:rsid w:val="00081975"/>
    <w:rsid w:val="00096A01"/>
    <w:rsid w:val="00097D55"/>
    <w:rsid w:val="000A7870"/>
    <w:rsid w:val="000C066A"/>
    <w:rsid w:val="000C3232"/>
    <w:rsid w:val="000C39A5"/>
    <w:rsid w:val="000F1054"/>
    <w:rsid w:val="000F6E99"/>
    <w:rsid w:val="00103240"/>
    <w:rsid w:val="001160DB"/>
    <w:rsid w:val="00125515"/>
    <w:rsid w:val="0013588A"/>
    <w:rsid w:val="00136225"/>
    <w:rsid w:val="00141D9E"/>
    <w:rsid w:val="001515F2"/>
    <w:rsid w:val="0019778F"/>
    <w:rsid w:val="001B046B"/>
    <w:rsid w:val="001B3B61"/>
    <w:rsid w:val="001B3C20"/>
    <w:rsid w:val="001C1300"/>
    <w:rsid w:val="001C6271"/>
    <w:rsid w:val="001D24CE"/>
    <w:rsid w:val="001E14B9"/>
    <w:rsid w:val="002042CD"/>
    <w:rsid w:val="002110FC"/>
    <w:rsid w:val="0022003B"/>
    <w:rsid w:val="00220E7A"/>
    <w:rsid w:val="00230D54"/>
    <w:rsid w:val="00232F25"/>
    <w:rsid w:val="00236AB8"/>
    <w:rsid w:val="00245CB4"/>
    <w:rsid w:val="00247074"/>
    <w:rsid w:val="002613BB"/>
    <w:rsid w:val="002860B9"/>
    <w:rsid w:val="002B00D0"/>
    <w:rsid w:val="002B21C8"/>
    <w:rsid w:val="002C4659"/>
    <w:rsid w:val="002D61D9"/>
    <w:rsid w:val="002D6988"/>
    <w:rsid w:val="002F1425"/>
    <w:rsid w:val="003054E7"/>
    <w:rsid w:val="00316F81"/>
    <w:rsid w:val="003348CD"/>
    <w:rsid w:val="00335F86"/>
    <w:rsid w:val="003453E6"/>
    <w:rsid w:val="00352E44"/>
    <w:rsid w:val="003561B2"/>
    <w:rsid w:val="00356A2B"/>
    <w:rsid w:val="00364DDB"/>
    <w:rsid w:val="0036554A"/>
    <w:rsid w:val="0039050B"/>
    <w:rsid w:val="003A1799"/>
    <w:rsid w:val="003A2D0D"/>
    <w:rsid w:val="003B4CF3"/>
    <w:rsid w:val="003C1F6A"/>
    <w:rsid w:val="004124B1"/>
    <w:rsid w:val="00417901"/>
    <w:rsid w:val="00424BCB"/>
    <w:rsid w:val="00454982"/>
    <w:rsid w:val="004862A3"/>
    <w:rsid w:val="00495060"/>
    <w:rsid w:val="004A08D3"/>
    <w:rsid w:val="004A5676"/>
    <w:rsid w:val="004C7AA9"/>
    <w:rsid w:val="004C7E53"/>
    <w:rsid w:val="004E1E35"/>
    <w:rsid w:val="004F2510"/>
    <w:rsid w:val="0050176E"/>
    <w:rsid w:val="0050462F"/>
    <w:rsid w:val="00521BEA"/>
    <w:rsid w:val="00532976"/>
    <w:rsid w:val="0054168B"/>
    <w:rsid w:val="00542ED2"/>
    <w:rsid w:val="00543746"/>
    <w:rsid w:val="00562A7A"/>
    <w:rsid w:val="005664FE"/>
    <w:rsid w:val="00590016"/>
    <w:rsid w:val="005A038B"/>
    <w:rsid w:val="005B2209"/>
    <w:rsid w:val="005C1624"/>
    <w:rsid w:val="005C2080"/>
    <w:rsid w:val="00600988"/>
    <w:rsid w:val="00600C63"/>
    <w:rsid w:val="006163DC"/>
    <w:rsid w:val="00620950"/>
    <w:rsid w:val="00622AC6"/>
    <w:rsid w:val="0064126A"/>
    <w:rsid w:val="00647375"/>
    <w:rsid w:val="00653AEE"/>
    <w:rsid w:val="00666756"/>
    <w:rsid w:val="00682279"/>
    <w:rsid w:val="00684427"/>
    <w:rsid w:val="00686968"/>
    <w:rsid w:val="006A2C33"/>
    <w:rsid w:val="006A614F"/>
    <w:rsid w:val="006B07FD"/>
    <w:rsid w:val="006C29A8"/>
    <w:rsid w:val="006C4E2F"/>
    <w:rsid w:val="006C7307"/>
    <w:rsid w:val="006C7FB3"/>
    <w:rsid w:val="006E08F2"/>
    <w:rsid w:val="007263E0"/>
    <w:rsid w:val="00737F92"/>
    <w:rsid w:val="0074637A"/>
    <w:rsid w:val="00753781"/>
    <w:rsid w:val="007844D5"/>
    <w:rsid w:val="0078608B"/>
    <w:rsid w:val="00791ED0"/>
    <w:rsid w:val="007B63F3"/>
    <w:rsid w:val="007C0EC5"/>
    <w:rsid w:val="007E4078"/>
    <w:rsid w:val="007F08B8"/>
    <w:rsid w:val="007F1FE7"/>
    <w:rsid w:val="0081732C"/>
    <w:rsid w:val="008207E1"/>
    <w:rsid w:val="0083037F"/>
    <w:rsid w:val="00847AFE"/>
    <w:rsid w:val="00854060"/>
    <w:rsid w:val="0086100A"/>
    <w:rsid w:val="00864FB2"/>
    <w:rsid w:val="00890D67"/>
    <w:rsid w:val="008A453E"/>
    <w:rsid w:val="008C5B30"/>
    <w:rsid w:val="008D3D56"/>
    <w:rsid w:val="008D6358"/>
    <w:rsid w:val="008D63A9"/>
    <w:rsid w:val="008E0ACC"/>
    <w:rsid w:val="009109D2"/>
    <w:rsid w:val="00916DCA"/>
    <w:rsid w:val="00916F00"/>
    <w:rsid w:val="00925C44"/>
    <w:rsid w:val="009279B9"/>
    <w:rsid w:val="009332F8"/>
    <w:rsid w:val="00965569"/>
    <w:rsid w:val="00966329"/>
    <w:rsid w:val="0099242F"/>
    <w:rsid w:val="009A3CA2"/>
    <w:rsid w:val="009B1A10"/>
    <w:rsid w:val="009B5CDF"/>
    <w:rsid w:val="009B79FA"/>
    <w:rsid w:val="009C1354"/>
    <w:rsid w:val="009C1578"/>
    <w:rsid w:val="009C5890"/>
    <w:rsid w:val="009D4D7D"/>
    <w:rsid w:val="009D54B4"/>
    <w:rsid w:val="009E2B70"/>
    <w:rsid w:val="009E5C37"/>
    <w:rsid w:val="009F2625"/>
    <w:rsid w:val="00A17722"/>
    <w:rsid w:val="00A25B55"/>
    <w:rsid w:val="00A445A4"/>
    <w:rsid w:val="00A52B17"/>
    <w:rsid w:val="00A768E5"/>
    <w:rsid w:val="00A76A6A"/>
    <w:rsid w:val="00A937EA"/>
    <w:rsid w:val="00AE295F"/>
    <w:rsid w:val="00AF0392"/>
    <w:rsid w:val="00AF6E96"/>
    <w:rsid w:val="00B01C9B"/>
    <w:rsid w:val="00B0474A"/>
    <w:rsid w:val="00B12B0B"/>
    <w:rsid w:val="00B20175"/>
    <w:rsid w:val="00B46A33"/>
    <w:rsid w:val="00B47D49"/>
    <w:rsid w:val="00B71B36"/>
    <w:rsid w:val="00B93BC1"/>
    <w:rsid w:val="00B94922"/>
    <w:rsid w:val="00B94E14"/>
    <w:rsid w:val="00BB3C6C"/>
    <w:rsid w:val="00BD3330"/>
    <w:rsid w:val="00BE771E"/>
    <w:rsid w:val="00C0011A"/>
    <w:rsid w:val="00C037B4"/>
    <w:rsid w:val="00C07585"/>
    <w:rsid w:val="00C16104"/>
    <w:rsid w:val="00C33F77"/>
    <w:rsid w:val="00C47160"/>
    <w:rsid w:val="00C53100"/>
    <w:rsid w:val="00C64325"/>
    <w:rsid w:val="00C6712C"/>
    <w:rsid w:val="00C91CCD"/>
    <w:rsid w:val="00CB3DF6"/>
    <w:rsid w:val="00CC05E5"/>
    <w:rsid w:val="00CC4F5E"/>
    <w:rsid w:val="00CF3FC5"/>
    <w:rsid w:val="00D21613"/>
    <w:rsid w:val="00D25777"/>
    <w:rsid w:val="00D30DD1"/>
    <w:rsid w:val="00D34A94"/>
    <w:rsid w:val="00D53F15"/>
    <w:rsid w:val="00D540DA"/>
    <w:rsid w:val="00D677D0"/>
    <w:rsid w:val="00D7462A"/>
    <w:rsid w:val="00D80086"/>
    <w:rsid w:val="00D94BF2"/>
    <w:rsid w:val="00D95915"/>
    <w:rsid w:val="00DC451F"/>
    <w:rsid w:val="00DD5220"/>
    <w:rsid w:val="00E00D6A"/>
    <w:rsid w:val="00E15F08"/>
    <w:rsid w:val="00E22623"/>
    <w:rsid w:val="00E27F8C"/>
    <w:rsid w:val="00E30A15"/>
    <w:rsid w:val="00E43DA6"/>
    <w:rsid w:val="00E44350"/>
    <w:rsid w:val="00E52700"/>
    <w:rsid w:val="00E56A35"/>
    <w:rsid w:val="00E57A93"/>
    <w:rsid w:val="00E6671B"/>
    <w:rsid w:val="00E810AA"/>
    <w:rsid w:val="00E85A26"/>
    <w:rsid w:val="00E915F2"/>
    <w:rsid w:val="00E94217"/>
    <w:rsid w:val="00E979AF"/>
    <w:rsid w:val="00EB580B"/>
    <w:rsid w:val="00EC794C"/>
    <w:rsid w:val="00ED2856"/>
    <w:rsid w:val="00ED5257"/>
    <w:rsid w:val="00EE3FB9"/>
    <w:rsid w:val="00F2077C"/>
    <w:rsid w:val="00F259D8"/>
    <w:rsid w:val="00F3152D"/>
    <w:rsid w:val="00F5729C"/>
    <w:rsid w:val="00F574DA"/>
    <w:rsid w:val="00F657D4"/>
    <w:rsid w:val="00F7003C"/>
    <w:rsid w:val="00FB49DA"/>
    <w:rsid w:val="00FB557C"/>
    <w:rsid w:val="00FC54C5"/>
    <w:rsid w:val="00FD6461"/>
    <w:rsid w:val="00FF4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76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2003B"/>
    <w:pPr>
      <w:ind w:left="720"/>
      <w:contextualSpacing/>
    </w:pPr>
  </w:style>
  <w:style w:type="paragraph" w:styleId="NoSpacing">
    <w:name w:val="No Spacing"/>
    <w:uiPriority w:val="99"/>
    <w:qFormat/>
    <w:rsid w:val="00686968"/>
    <w:rPr>
      <w:rFonts w:ascii="Bookman Old Style" w:hAnsi="Bookman Old Style"/>
      <w:sz w:val="24"/>
      <w:szCs w:val="24"/>
    </w:rPr>
  </w:style>
  <w:style w:type="paragraph" w:styleId="Header">
    <w:name w:val="header"/>
    <w:basedOn w:val="Normal"/>
    <w:link w:val="HeaderChar"/>
    <w:uiPriority w:val="99"/>
    <w:rsid w:val="007860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8608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860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8608B"/>
    <w:rPr>
      <w:rFonts w:cs="Times New Roman"/>
    </w:rPr>
  </w:style>
  <w:style w:type="paragraph" w:styleId="TOC1">
    <w:name w:val="toc 1"/>
    <w:basedOn w:val="Normal"/>
    <w:uiPriority w:val="99"/>
    <w:rsid w:val="008D3D56"/>
    <w:pPr>
      <w:widowControl w:val="0"/>
      <w:suppressLineNumbers/>
      <w:tabs>
        <w:tab w:val="right" w:leader="dot" w:pos="9638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paragraph" w:styleId="TOC2">
    <w:name w:val="toc 2"/>
    <w:basedOn w:val="Normal"/>
    <w:uiPriority w:val="99"/>
    <w:rsid w:val="008D3D56"/>
    <w:pPr>
      <w:widowControl w:val="0"/>
      <w:suppressLineNumbers/>
      <w:tabs>
        <w:tab w:val="right" w:leader="dot" w:pos="9355"/>
      </w:tabs>
      <w:suppressAutoHyphens/>
      <w:spacing w:after="0" w:line="240" w:lineRule="auto"/>
      <w:ind w:left="283"/>
    </w:pPr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rsid w:val="00CC0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C05E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5B2209"/>
    <w:pPr>
      <w:widowControl w:val="0"/>
      <w:suppressAutoHyphens/>
      <w:spacing w:after="0" w:line="240" w:lineRule="auto"/>
      <w:ind w:left="567"/>
    </w:pPr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5B2209"/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paragraph" w:customStyle="1" w:styleId="Tableheader">
    <w:name w:val="Table header"/>
    <w:uiPriority w:val="99"/>
    <w:rsid w:val="005B2209"/>
    <w:pPr>
      <w:suppressAutoHyphens/>
      <w:jc w:val="center"/>
    </w:pPr>
    <w:rPr>
      <w:rFonts w:ascii="Arial" w:hAnsi="Arial" w:cs="Arial"/>
      <w:b/>
      <w:sz w:val="20"/>
      <w:szCs w:val="20"/>
      <w:lang w:eastAsia="ar-SA"/>
    </w:rPr>
  </w:style>
  <w:style w:type="paragraph" w:customStyle="1" w:styleId="Fillinginstructiontablecell">
    <w:name w:val="Filling instruction (table cell)"/>
    <w:uiPriority w:val="99"/>
    <w:rsid w:val="005B2209"/>
    <w:pPr>
      <w:suppressAutoHyphens/>
      <w:ind w:left="34"/>
      <w:jc w:val="center"/>
    </w:pPr>
    <w:rPr>
      <w:rFonts w:ascii="Arial" w:hAnsi="Arial" w:cs="Arial"/>
      <w:i/>
      <w:color w:val="0000FF"/>
      <w:sz w:val="20"/>
      <w:szCs w:val="20"/>
      <w:lang w:eastAsia="ar-SA"/>
    </w:rPr>
  </w:style>
  <w:style w:type="character" w:customStyle="1" w:styleId="WW8Num2z0">
    <w:name w:val="WW8Num2z0"/>
    <w:uiPriority w:val="99"/>
    <w:rsid w:val="00E15F08"/>
  </w:style>
  <w:style w:type="paragraph" w:customStyle="1" w:styleId="destaque1">
    <w:name w:val="destaque 1"/>
    <w:next w:val="Normal"/>
    <w:uiPriority w:val="99"/>
    <w:rsid w:val="007263E0"/>
    <w:pPr>
      <w:keepNext/>
      <w:suppressAutoHyphens/>
      <w:spacing w:before="240" w:after="120"/>
    </w:pPr>
    <w:rPr>
      <w:rFonts w:ascii="Arial" w:hAnsi="Arial" w:cs="Arial"/>
      <w:b/>
      <w:sz w:val="24"/>
      <w:szCs w:val="20"/>
      <w:lang w:eastAsia="ar-SA"/>
    </w:rPr>
  </w:style>
  <w:style w:type="paragraph" w:customStyle="1" w:styleId="Fillinginstruction">
    <w:name w:val="Filling instruction"/>
    <w:basedOn w:val="Normal"/>
    <w:next w:val="Normal"/>
    <w:uiPriority w:val="99"/>
    <w:rsid w:val="007263E0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i/>
      <w:color w:val="0000FF"/>
      <w:kern w:val="1"/>
      <w:sz w:val="24"/>
      <w:szCs w:val="24"/>
      <w:lang w:eastAsia="hi-IN" w:bidi="hi-IN"/>
    </w:rPr>
  </w:style>
  <w:style w:type="character" w:styleId="LineNumber">
    <w:name w:val="line number"/>
    <w:basedOn w:val="DefaultParagraphFont"/>
    <w:uiPriority w:val="99"/>
    <w:semiHidden/>
    <w:rsid w:val="00AF6E96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3A2D0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71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32</TotalTime>
  <Pages>20</Pages>
  <Words>5605</Words>
  <Characters>30271</Characters>
  <Application>Microsoft Office Outlook</Application>
  <DocSecurity>0</DocSecurity>
  <Lines>0</Lines>
  <Paragraphs>0</Paragraphs>
  <ScaleCrop>false</ScaleCrop>
  <Company>FABIO VIEIRA CRISTOVAO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DE MARINGÁ – UEM</dc:title>
  <dc:subject/>
  <dc:creator>FABIO VIEIRA CRISTOVAO</dc:creator>
  <cp:keywords/>
  <dc:description/>
  <cp:lastModifiedBy>Maria Madalena Dias</cp:lastModifiedBy>
  <cp:revision>3</cp:revision>
  <cp:lastPrinted>2011-12-04T19:06:00Z</cp:lastPrinted>
  <dcterms:created xsi:type="dcterms:W3CDTF">2012-10-30T10:47:00Z</dcterms:created>
  <dcterms:modified xsi:type="dcterms:W3CDTF">2012-10-30T11:05:00Z</dcterms:modified>
</cp:coreProperties>
</file>